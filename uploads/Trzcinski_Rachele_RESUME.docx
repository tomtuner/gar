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Default Extension="bin" ContentType="application/vnd.openxmlformats-officedocument.wordprocessingml.printerSettings"/>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Cs/>
          <w:color w:val="663366" w:themeColor="accent1"/>
          <w:sz w:val="22"/>
        </w:rPr>
        <w:id w:val="9459735"/>
        <w:placeholder>
          <w:docPart w:val="83EC69E4EBE13444938E8337E7DF6AF1"/>
        </w:placeholder>
      </w:sdtPr>
      <w:sdtContent>
        <w:p w:rsidR="00C56753" w:rsidRPr="00737ED4" w:rsidRDefault="00C56753">
          <w:pPr>
            <w:pStyle w:val="BodyText"/>
          </w:pPr>
        </w:p>
        <w:p w:rsidR="00C56753" w:rsidRPr="00737ED4" w:rsidRDefault="00C56753" w:rsidP="00C56753">
          <w:pPr>
            <w:pStyle w:val="Heading1"/>
            <w:rPr>
              <w:color w:val="auto"/>
            </w:rPr>
          </w:pPr>
          <w:r w:rsidRPr="00737ED4">
            <w:rPr>
              <w:color w:val="auto"/>
            </w:rPr>
            <w:t>Education</w:t>
          </w:r>
        </w:p>
        <w:p w:rsidR="00C56753" w:rsidRPr="00737ED4" w:rsidRDefault="00370001" w:rsidP="00C56753">
          <w:pPr>
            <w:pStyle w:val="Heading2"/>
            <w:rPr>
              <w:color w:val="auto"/>
            </w:rPr>
          </w:pPr>
          <w:sdt>
            <w:sdtPr>
              <w:rPr>
                <w:color w:val="auto"/>
              </w:rPr>
              <w:id w:val="9459748"/>
              <w:placeholder>
                <w:docPart w:val="69BDD29DAFF4884582183BAAC5FA71F4"/>
              </w:placeholder>
            </w:sdtPr>
            <w:sdtContent>
              <w:r w:rsidR="0077170E" w:rsidRPr="00737ED4">
                <w:rPr>
                  <w:color w:val="auto"/>
                </w:rPr>
                <w:t xml:space="preserve">B.S. </w:t>
              </w:r>
              <w:r w:rsidR="00C56753" w:rsidRPr="00737ED4">
                <w:rPr>
                  <w:color w:val="auto"/>
                </w:rPr>
                <w:t>Kutztown University of Pennsylvania</w:t>
              </w:r>
            </w:sdtContent>
          </w:sdt>
          <w:r w:rsidR="00C56753" w:rsidRPr="00737ED4">
            <w:rPr>
              <w:color w:val="auto"/>
            </w:rPr>
            <w:tab/>
            <w:t>May 2013</w:t>
          </w:r>
        </w:p>
        <w:sdt>
          <w:sdtPr>
            <w:id w:val="9459749"/>
            <w:placeholder>
              <w:docPart w:val="05748128E787244885F9FBA79ADF29D9"/>
            </w:placeholder>
          </w:sdtPr>
          <w:sdtContent>
            <w:p w:rsidR="00C56753" w:rsidRPr="00737ED4" w:rsidRDefault="0077170E" w:rsidP="00C56753">
              <w:pPr>
                <w:pStyle w:val="BodyText"/>
              </w:pPr>
              <w:r w:rsidRPr="00737ED4">
                <w:t>Art Education</w:t>
              </w:r>
            </w:p>
          </w:sdtContent>
        </w:sdt>
        <w:p w:rsidR="00C56753" w:rsidRPr="00737ED4" w:rsidRDefault="00370001" w:rsidP="00C56753">
          <w:pPr>
            <w:pStyle w:val="Heading2"/>
            <w:rPr>
              <w:color w:val="auto"/>
            </w:rPr>
          </w:pPr>
          <w:sdt>
            <w:sdtPr>
              <w:rPr>
                <w:color w:val="auto"/>
              </w:rPr>
              <w:id w:val="9459752"/>
              <w:placeholder>
                <w:docPart w:val="29ADB25B9EC22B49B23208FB7BE8DB6C"/>
              </w:placeholder>
            </w:sdtPr>
            <w:sdtContent>
              <w:r w:rsidR="0077170E" w:rsidRPr="00737ED4">
                <w:rPr>
                  <w:color w:val="auto"/>
                </w:rPr>
                <w:t>B.F.A. Kutztown University of Pennsylvania</w:t>
              </w:r>
            </w:sdtContent>
          </w:sdt>
          <w:r w:rsidR="00C56753" w:rsidRPr="00737ED4">
            <w:rPr>
              <w:color w:val="auto"/>
            </w:rPr>
            <w:tab/>
          </w:r>
          <w:r w:rsidR="0077170E" w:rsidRPr="00737ED4">
            <w:rPr>
              <w:color w:val="auto"/>
            </w:rPr>
            <w:t>May 2013</w:t>
          </w:r>
        </w:p>
        <w:sdt>
          <w:sdtPr>
            <w:rPr>
              <w:rFonts w:asciiTheme="majorHAnsi" w:eastAsiaTheme="majorEastAsia" w:hAnsiTheme="majorHAnsi" w:cstheme="majorBidi"/>
              <w:bCs/>
              <w:color w:val="663366" w:themeColor="accent1"/>
              <w:sz w:val="22"/>
            </w:rPr>
            <w:id w:val="9459753"/>
            <w:placeholder>
              <w:docPart w:val="6813148CC7A7F94FAE32AFD0C14255EB"/>
            </w:placeholder>
          </w:sdtPr>
          <w:sdtContent>
            <w:p w:rsidR="0077170E" w:rsidRPr="00737ED4" w:rsidRDefault="003F6DA1">
              <w:pPr>
                <w:pStyle w:val="BodyText"/>
              </w:pPr>
              <w:r>
                <w:t>Crafts</w:t>
              </w:r>
              <w:r w:rsidR="0077170E" w:rsidRPr="00737ED4">
                <w:t xml:space="preserve"> Concentration: Fine Metals</w:t>
              </w:r>
            </w:p>
            <w:p w:rsidR="0077170E" w:rsidRPr="00737ED4" w:rsidRDefault="0077170E" w:rsidP="0077170E">
              <w:pPr>
                <w:pStyle w:val="Heading1"/>
                <w:rPr>
                  <w:color w:val="auto"/>
                </w:rPr>
              </w:pPr>
              <w:r w:rsidRPr="00737ED4">
                <w:rPr>
                  <w:color w:val="auto"/>
                </w:rPr>
                <w:t>Honors</w:t>
              </w:r>
            </w:p>
            <w:p w:rsidR="0077170E" w:rsidRPr="00737ED4" w:rsidRDefault="00370001" w:rsidP="0077170E">
              <w:pPr>
                <w:pStyle w:val="Heading2"/>
                <w:rPr>
                  <w:color w:val="auto"/>
                </w:rPr>
              </w:pPr>
              <w:sdt>
                <w:sdtPr>
                  <w:rPr>
                    <w:color w:val="auto"/>
                  </w:rPr>
                  <w:id w:val="4572668"/>
                  <w:placeholder>
                    <w:docPart w:val="2F0BAA3B734BD545A71BB35BA70C7E2C"/>
                  </w:placeholder>
                </w:sdtPr>
                <w:sdtContent>
                  <w:r w:rsidR="0077170E" w:rsidRPr="00737ED4">
                    <w:rPr>
                      <w:color w:val="auto"/>
                    </w:rPr>
                    <w:t>Dean’s List</w:t>
                  </w:r>
                </w:sdtContent>
              </w:sdt>
              <w:r w:rsidR="0077170E" w:rsidRPr="00737ED4">
                <w:rPr>
                  <w:color w:val="auto"/>
                </w:rPr>
                <w:tab/>
                <w:t>Fall 2008- Spring 2009</w:t>
              </w:r>
            </w:p>
            <w:p w:rsidR="0077170E" w:rsidRPr="00737ED4" w:rsidRDefault="0077170E" w:rsidP="0077170E">
              <w:pPr>
                <w:pStyle w:val="Heading2"/>
                <w:rPr>
                  <w:color w:val="auto"/>
                </w:rPr>
              </w:pPr>
              <w:r w:rsidRPr="00737ED4">
                <w:rPr>
                  <w:color w:val="auto"/>
                </w:rPr>
                <w:tab/>
                <w:t xml:space="preserve">Fall 2010- </w:t>
              </w:r>
              <w:r w:rsidR="00F6545D">
                <w:rPr>
                  <w:color w:val="auto"/>
                </w:rPr>
                <w:t>Spring 2013</w:t>
              </w:r>
            </w:p>
            <w:p w:rsidR="00F6545D" w:rsidRDefault="00370001" w:rsidP="0077170E">
              <w:pPr>
                <w:pStyle w:val="Heading2"/>
                <w:rPr>
                  <w:color w:val="auto"/>
                </w:rPr>
              </w:pPr>
              <w:sdt>
                <w:sdtPr>
                  <w:rPr>
                    <w:color w:val="auto"/>
                  </w:rPr>
                  <w:id w:val="4572754"/>
                  <w:placeholder>
                    <w:docPart w:val="4B6C95E5D6FE7D4AA29EF785A1FCE47F"/>
                  </w:placeholder>
                </w:sdtPr>
                <w:sdtContent>
                  <w:proofErr w:type="spellStart"/>
                  <w:r w:rsidR="0077170E" w:rsidRPr="00737ED4">
                    <w:rPr>
                      <w:color w:val="auto"/>
                    </w:rPr>
                    <w:t>Wegman’s</w:t>
                  </w:r>
                  <w:proofErr w:type="spellEnd"/>
                  <w:r w:rsidR="0077170E" w:rsidRPr="00737ED4">
                    <w:rPr>
                      <w:color w:val="auto"/>
                    </w:rPr>
                    <w:t xml:space="preserve"> Scholarship Winner</w:t>
                  </w:r>
                </w:sdtContent>
              </w:sdt>
              <w:r w:rsidR="0077170E" w:rsidRPr="00737ED4">
                <w:rPr>
                  <w:color w:val="auto"/>
                </w:rPr>
                <w:tab/>
                <w:t>2008- 201</w:t>
              </w:r>
              <w:r w:rsidR="00F6545D">
                <w:rPr>
                  <w:color w:val="auto"/>
                </w:rPr>
                <w:t>3</w:t>
              </w:r>
            </w:p>
            <w:p w:rsidR="00242EBE" w:rsidRPr="00737ED4" w:rsidRDefault="00F6545D" w:rsidP="0077170E">
              <w:pPr>
                <w:pStyle w:val="Heading2"/>
                <w:rPr>
                  <w:color w:val="auto"/>
                </w:rPr>
              </w:pPr>
              <w:r>
                <w:rPr>
                  <w:color w:val="auto"/>
                </w:rPr>
                <w:t>J. Allen Pawling Commencement Craft Award</w:t>
              </w:r>
              <w:r>
                <w:rPr>
                  <w:color w:val="auto"/>
                </w:rPr>
                <w:tab/>
              </w:r>
              <w:r w:rsidRPr="00F6545D">
                <w:rPr>
                  <w:color w:val="auto"/>
                </w:rPr>
                <w:t>Spring 2013</w:t>
              </w:r>
            </w:p>
          </w:sdtContent>
        </w:sdt>
      </w:sdtContent>
    </w:sdt>
    <w:p w:rsidR="00242EBE" w:rsidRPr="00737ED4" w:rsidRDefault="00242EBE">
      <w:pPr>
        <w:pStyle w:val="Heading1"/>
        <w:rPr>
          <w:color w:val="auto"/>
        </w:rPr>
      </w:pPr>
      <w:r w:rsidRPr="00737ED4">
        <w:rPr>
          <w:color w:val="auto"/>
        </w:rPr>
        <w:t>Teaching Experience</w:t>
      </w:r>
    </w:p>
    <w:p w:rsidR="00242EBE" w:rsidRPr="00737ED4" w:rsidRDefault="00370001" w:rsidP="00242EBE">
      <w:pPr>
        <w:pStyle w:val="Heading2"/>
        <w:tabs>
          <w:tab w:val="left" w:pos="6480"/>
          <w:tab w:val="left" w:pos="7200"/>
          <w:tab w:val="left" w:pos="8352"/>
        </w:tabs>
        <w:rPr>
          <w:color w:val="auto"/>
        </w:rPr>
      </w:pPr>
      <w:sdt>
        <w:sdtPr>
          <w:rPr>
            <w:color w:val="auto"/>
          </w:rPr>
          <w:id w:val="9459739"/>
          <w:placeholder>
            <w:docPart w:val="21B5E1024420BC468D11791FD77BFEC6"/>
          </w:placeholder>
        </w:sdtPr>
        <w:sdtContent>
          <w:r w:rsidR="00242EBE" w:rsidRPr="00737ED4">
            <w:rPr>
              <w:color w:val="auto"/>
            </w:rPr>
            <w:t>Teacher Candidate, Clinical Experience 1</w:t>
          </w:r>
        </w:sdtContent>
      </w:sdt>
      <w:r w:rsidR="00242EBE" w:rsidRPr="00737ED4">
        <w:rPr>
          <w:color w:val="auto"/>
        </w:rPr>
        <w:tab/>
        <w:t>February 24</w:t>
      </w:r>
      <w:r w:rsidR="00242EBE" w:rsidRPr="00737ED4">
        <w:rPr>
          <w:color w:val="auto"/>
          <w:vertAlign w:val="superscript"/>
        </w:rPr>
        <w:t>th</w:t>
      </w:r>
      <w:r w:rsidR="00242EBE" w:rsidRPr="00737ED4">
        <w:rPr>
          <w:color w:val="auto"/>
        </w:rPr>
        <w:t>, 2012 to March 9</w:t>
      </w:r>
      <w:r w:rsidR="00242EBE" w:rsidRPr="00737ED4">
        <w:rPr>
          <w:color w:val="auto"/>
          <w:vertAlign w:val="superscript"/>
        </w:rPr>
        <w:t>th</w:t>
      </w:r>
      <w:r w:rsidR="00242EBE" w:rsidRPr="00737ED4">
        <w:rPr>
          <w:color w:val="auto"/>
        </w:rPr>
        <w:t>, 2012</w:t>
      </w:r>
      <w:r w:rsidR="00242EBE" w:rsidRPr="00737ED4">
        <w:rPr>
          <w:color w:val="auto"/>
        </w:rPr>
        <w:tab/>
      </w:r>
    </w:p>
    <w:sdt>
      <w:sdtPr>
        <w:id w:val="9459741"/>
        <w:placeholder>
          <w:docPart w:val="F428C425E1A39D4E97EA74E8F2712791"/>
        </w:placeholder>
      </w:sdtPr>
      <w:sdtContent>
        <w:p w:rsidR="00242EBE" w:rsidRPr="00737ED4" w:rsidRDefault="00242EBE" w:rsidP="00242EBE">
          <w:pPr>
            <w:pStyle w:val="ListBullet"/>
          </w:pPr>
          <w:r w:rsidRPr="00737ED4">
            <w:t>Central Elementary and Cleveland Elementary</w:t>
          </w:r>
        </w:p>
        <w:p w:rsidR="00242EBE" w:rsidRPr="00737ED4" w:rsidRDefault="00242EBE" w:rsidP="00242EBE">
          <w:pPr>
            <w:pStyle w:val="ListBullet"/>
            <w:numPr>
              <w:ilvl w:val="0"/>
              <w:numId w:val="0"/>
            </w:numPr>
            <w:ind w:left="288"/>
          </w:pPr>
          <w:r w:rsidRPr="00737ED4">
            <w:t>Allentown School District</w:t>
          </w:r>
        </w:p>
        <w:p w:rsidR="00242EBE" w:rsidRPr="00737ED4" w:rsidRDefault="00242EBE" w:rsidP="00242EBE">
          <w:pPr>
            <w:pStyle w:val="ListBullet"/>
            <w:numPr>
              <w:ilvl w:val="0"/>
              <w:numId w:val="0"/>
            </w:numPr>
            <w:ind w:left="288"/>
          </w:pPr>
          <w:r w:rsidRPr="00737ED4">
            <w:t>Allentown, PA</w:t>
          </w:r>
        </w:p>
      </w:sdtContent>
    </w:sdt>
    <w:p w:rsidR="00242EBE" w:rsidRPr="00737ED4" w:rsidRDefault="00370001">
      <w:pPr>
        <w:pStyle w:val="Heading2"/>
        <w:rPr>
          <w:color w:val="auto"/>
        </w:rPr>
      </w:pPr>
      <w:sdt>
        <w:sdtPr>
          <w:rPr>
            <w:color w:val="auto"/>
          </w:rPr>
          <w:id w:val="9459744"/>
          <w:placeholder>
            <w:docPart w:val="E101EF9707A9AD42A07B0490B4D3E13F"/>
          </w:placeholder>
        </w:sdtPr>
        <w:sdtContent>
          <w:r w:rsidR="00890FF7" w:rsidRPr="00737ED4">
            <w:rPr>
              <w:color w:val="auto"/>
            </w:rPr>
            <w:t xml:space="preserve">Teacher </w:t>
          </w:r>
          <w:r w:rsidR="00242EBE" w:rsidRPr="00737ED4">
            <w:rPr>
              <w:color w:val="auto"/>
            </w:rPr>
            <w:t>Candidate, Clinical Experience 2</w:t>
          </w:r>
        </w:sdtContent>
      </w:sdt>
      <w:r w:rsidR="00242EBE" w:rsidRPr="00737ED4">
        <w:rPr>
          <w:color w:val="auto"/>
        </w:rPr>
        <w:tab/>
        <w:t>March 19</w:t>
      </w:r>
      <w:r w:rsidR="00242EBE" w:rsidRPr="00737ED4">
        <w:rPr>
          <w:color w:val="auto"/>
          <w:vertAlign w:val="superscript"/>
        </w:rPr>
        <w:t>th</w:t>
      </w:r>
      <w:r w:rsidR="00242EBE" w:rsidRPr="00737ED4">
        <w:rPr>
          <w:color w:val="auto"/>
        </w:rPr>
        <w:t>, 2012 to May 10</w:t>
      </w:r>
      <w:r w:rsidR="00242EBE" w:rsidRPr="00737ED4">
        <w:rPr>
          <w:color w:val="auto"/>
          <w:vertAlign w:val="superscript"/>
        </w:rPr>
        <w:t>th</w:t>
      </w:r>
      <w:r w:rsidR="00242EBE" w:rsidRPr="00737ED4">
        <w:rPr>
          <w:color w:val="auto"/>
        </w:rPr>
        <w:t>, 2012</w:t>
      </w:r>
    </w:p>
    <w:sdt>
      <w:sdtPr>
        <w:id w:val="9459797"/>
        <w:placeholder>
          <w:docPart w:val="2C08799780CC1840B9FF4982E24A64FD"/>
        </w:placeholder>
      </w:sdtPr>
      <w:sdtContent>
        <w:p w:rsidR="00242EBE" w:rsidRPr="00737ED4" w:rsidRDefault="00242EBE" w:rsidP="00242EBE">
          <w:pPr>
            <w:pStyle w:val="ListBullet"/>
          </w:pPr>
          <w:r w:rsidRPr="00737ED4">
            <w:t>Boyertown Area High School</w:t>
          </w:r>
        </w:p>
        <w:p w:rsidR="00890FF7" w:rsidRPr="00737ED4" w:rsidRDefault="00242EBE" w:rsidP="00242EBE">
          <w:pPr>
            <w:pStyle w:val="ListBullet"/>
            <w:numPr>
              <w:ilvl w:val="0"/>
              <w:numId w:val="0"/>
            </w:numPr>
            <w:ind w:left="288"/>
          </w:pPr>
          <w:r w:rsidRPr="00737ED4">
            <w:t>Boyertown Area School District</w:t>
          </w:r>
        </w:p>
        <w:p w:rsidR="00890FF7" w:rsidRPr="00737ED4" w:rsidRDefault="00890FF7" w:rsidP="00C56753">
          <w:pPr>
            <w:pStyle w:val="ListBullet"/>
            <w:numPr>
              <w:ilvl w:val="0"/>
              <w:numId w:val="0"/>
            </w:numPr>
            <w:ind w:left="288"/>
          </w:pPr>
          <w:r w:rsidRPr="00737ED4">
            <w:t>Boyertown, PA</w:t>
          </w:r>
        </w:p>
        <w:p w:rsidR="00890FF7" w:rsidRPr="00737ED4" w:rsidRDefault="00370001" w:rsidP="00890FF7">
          <w:pPr>
            <w:pStyle w:val="Heading2"/>
            <w:rPr>
              <w:color w:val="auto"/>
            </w:rPr>
          </w:pPr>
          <w:sdt>
            <w:sdtPr>
              <w:rPr>
                <w:color w:val="auto"/>
              </w:rPr>
              <w:id w:val="4572383"/>
              <w:placeholder>
                <w:docPart w:val="2CCF3A6B049FB5448E8870A8B85427D9"/>
              </w:placeholder>
            </w:sdtPr>
            <w:sdtContent>
              <w:r w:rsidR="00890FF7" w:rsidRPr="00737ED4">
                <w:rPr>
                  <w:color w:val="auto"/>
                </w:rPr>
                <w:t>Field Experience Student</w:t>
              </w:r>
            </w:sdtContent>
          </w:sdt>
          <w:r w:rsidR="00890FF7" w:rsidRPr="00737ED4">
            <w:rPr>
              <w:color w:val="auto"/>
            </w:rPr>
            <w:tab/>
            <w:t>Fall 2011</w:t>
          </w:r>
        </w:p>
        <w:sdt>
          <w:sdtPr>
            <w:id w:val="4572384"/>
            <w:placeholder>
              <w:docPart w:val="B2D69C35BFD9744583CDFB6A1FCC9429"/>
            </w:placeholder>
          </w:sdtPr>
          <w:sdtContent>
            <w:p w:rsidR="00890FF7" w:rsidRPr="00737ED4" w:rsidRDefault="00890FF7" w:rsidP="00890FF7">
              <w:pPr>
                <w:pStyle w:val="ListBullet"/>
                <w:numPr>
                  <w:ilvl w:val="0"/>
                  <w:numId w:val="11"/>
                </w:numPr>
                <w:ind w:left="270" w:hanging="270"/>
              </w:pPr>
              <w:r w:rsidRPr="00737ED4">
                <w:t>Ironton Elementary School</w:t>
              </w:r>
            </w:p>
            <w:p w:rsidR="00890FF7" w:rsidRPr="00737ED4" w:rsidRDefault="00890FF7" w:rsidP="00890FF7">
              <w:pPr>
                <w:pStyle w:val="ListBullet"/>
                <w:numPr>
                  <w:ilvl w:val="0"/>
                  <w:numId w:val="0"/>
                </w:numPr>
                <w:ind w:left="270"/>
              </w:pPr>
              <w:r w:rsidRPr="00737ED4">
                <w:t>Parkland School District</w:t>
              </w:r>
            </w:p>
            <w:p w:rsidR="00890FF7" w:rsidRPr="00737ED4" w:rsidRDefault="00890FF7" w:rsidP="00890FF7">
              <w:pPr>
                <w:pStyle w:val="ListBullet"/>
                <w:numPr>
                  <w:ilvl w:val="0"/>
                  <w:numId w:val="0"/>
                </w:numPr>
                <w:ind w:left="270"/>
              </w:pPr>
              <w:r w:rsidRPr="00737ED4">
                <w:t>Coplay, Pa</w:t>
              </w:r>
            </w:p>
            <w:p w:rsidR="000A5CEA" w:rsidRDefault="00890FF7" w:rsidP="000A5CEA">
              <w:pPr>
                <w:pStyle w:val="Heading1"/>
                <w:rPr>
                  <w:color w:val="auto"/>
                </w:rPr>
              </w:pPr>
              <w:r w:rsidRPr="00737ED4">
                <w:rPr>
                  <w:color w:val="auto"/>
                </w:rPr>
                <w:t>Related Experience</w:t>
              </w:r>
            </w:p>
            <w:p w:rsidR="00890FF7" w:rsidRPr="00737ED4" w:rsidRDefault="00C56753" w:rsidP="00890FF7">
              <w:pPr>
                <w:pStyle w:val="Heading2"/>
                <w:rPr>
                  <w:color w:val="auto"/>
                </w:rPr>
              </w:pPr>
              <w:r w:rsidRPr="00737ED4">
                <w:rPr>
                  <w:color w:val="auto"/>
                </w:rPr>
                <w:t>Big Arts Day</w:t>
              </w:r>
              <w:r w:rsidR="00890FF7" w:rsidRPr="00737ED4">
                <w:rPr>
                  <w:color w:val="auto"/>
                </w:rPr>
                <w:tab/>
                <w:t>Fall 2009</w:t>
              </w:r>
            </w:p>
            <w:sdt>
              <w:sdtPr>
                <w:id w:val="4572454"/>
                <w:placeholder>
                  <w:docPart w:val="60153FACE41A604FB5A621D870039083"/>
                </w:placeholder>
              </w:sdtPr>
              <w:sdtContent>
                <w:p w:rsidR="00C56753" w:rsidRPr="00737ED4" w:rsidRDefault="00C56753" w:rsidP="00C56753">
                  <w:pPr>
                    <w:pStyle w:val="ListBullet"/>
                  </w:pPr>
                  <w:r w:rsidRPr="00737ED4">
                    <w:t>Gateway School for the Performing Arts</w:t>
                  </w:r>
                </w:p>
                <w:p w:rsidR="00C56753" w:rsidRPr="00737ED4" w:rsidRDefault="00C56753" w:rsidP="00C56753">
                  <w:pPr>
                    <w:pStyle w:val="ListBullet"/>
                  </w:pPr>
                  <w:r w:rsidRPr="00737ED4">
                    <w:t>Reading, PA</w:t>
                  </w:r>
                </w:p>
                <w:p w:rsidR="00C56753" w:rsidRPr="00737ED4" w:rsidRDefault="00C56753" w:rsidP="00C56753">
                  <w:pPr>
                    <w:pStyle w:val="ListBullet"/>
                  </w:pPr>
                  <w:r w:rsidRPr="00737ED4">
                    <w:t>Taught a lesson to 6</w:t>
                  </w:r>
                  <w:r w:rsidRPr="00737ED4">
                    <w:rPr>
                      <w:vertAlign w:val="superscript"/>
                    </w:rPr>
                    <w:t>th</w:t>
                  </w:r>
                  <w:r w:rsidRPr="00737ED4">
                    <w:t xml:space="preserve"> grade class</w:t>
                  </w:r>
                </w:p>
                <w:p w:rsidR="00C56753" w:rsidRPr="00737ED4" w:rsidRDefault="00370001" w:rsidP="00C56753">
                  <w:pPr>
                    <w:pStyle w:val="Heading2"/>
                    <w:rPr>
                      <w:color w:val="auto"/>
                    </w:rPr>
                  </w:pPr>
                  <w:sdt>
                    <w:sdtPr>
                      <w:rPr>
                        <w:color w:val="auto"/>
                      </w:rPr>
                      <w:id w:val="4572519"/>
                      <w:placeholder>
                        <w:docPart w:val="8AB0D553916F5946A8AEA4C9C900DBB4"/>
                      </w:placeholder>
                    </w:sdtPr>
                    <w:sdtContent>
                      <w:r w:rsidR="00C56753" w:rsidRPr="00737ED4">
                        <w:rPr>
                          <w:color w:val="auto"/>
                        </w:rPr>
                        <w:t xml:space="preserve">Big Arts Day </w:t>
                      </w:r>
                    </w:sdtContent>
                  </w:sdt>
                  <w:r w:rsidR="00C56753" w:rsidRPr="00737ED4">
                    <w:rPr>
                      <w:color w:val="auto"/>
                    </w:rPr>
                    <w:tab/>
                    <w:t>Fall 2010</w:t>
                  </w:r>
                </w:p>
                <w:sdt>
                  <w:sdtPr>
                    <w:id w:val="4572520"/>
                    <w:placeholder>
                      <w:docPart w:val="B15DB0100C284F4DA463D202FFD05BDB"/>
                    </w:placeholder>
                  </w:sdtPr>
                  <w:sdtContent>
                    <w:p w:rsidR="00C56753" w:rsidRPr="00737ED4" w:rsidRDefault="00C56753" w:rsidP="00C56753">
                      <w:pPr>
                        <w:pStyle w:val="ListBullet"/>
                      </w:pPr>
                      <w:r w:rsidRPr="00737ED4">
                        <w:t>Schuylkill Valley Middle School</w:t>
                      </w:r>
                    </w:p>
                    <w:p w:rsidR="00C56753" w:rsidRPr="00737ED4" w:rsidRDefault="00C56753" w:rsidP="00C56753">
                      <w:pPr>
                        <w:pStyle w:val="ListBullet"/>
                      </w:pPr>
                      <w:r w:rsidRPr="00737ED4">
                        <w:t>Leesport, PA</w:t>
                      </w:r>
                    </w:p>
                    <w:p w:rsidR="00C56753" w:rsidRPr="00737ED4" w:rsidRDefault="00C56753" w:rsidP="00C56753">
                      <w:pPr>
                        <w:pStyle w:val="ListBullet"/>
                      </w:pPr>
                      <w:r w:rsidRPr="00737ED4">
                        <w:t>Taught a lesson to middle school students</w:t>
                      </w:r>
                    </w:p>
                    <w:p w:rsidR="00C56753" w:rsidRPr="00737ED4" w:rsidRDefault="00370001" w:rsidP="00C56753">
                      <w:pPr>
                        <w:pStyle w:val="Heading2"/>
                        <w:rPr>
                          <w:color w:val="auto"/>
                        </w:rPr>
                      </w:pPr>
                      <w:sdt>
                        <w:sdtPr>
                          <w:rPr>
                            <w:color w:val="auto"/>
                          </w:rPr>
                          <w:id w:val="4572554"/>
                          <w:placeholder>
                            <w:docPart w:val="AF58C0E6D3CC9F48BCFCC51B2E69F4EB"/>
                          </w:placeholder>
                        </w:sdtPr>
                        <w:sdtContent>
                          <w:r w:rsidR="00C56753" w:rsidRPr="00737ED4">
                            <w:rPr>
                              <w:color w:val="auto"/>
                            </w:rPr>
                            <w:t>Big Arts Day</w:t>
                          </w:r>
                        </w:sdtContent>
                      </w:sdt>
                      <w:r w:rsidR="00C56753" w:rsidRPr="00737ED4">
                        <w:rPr>
                          <w:color w:val="auto"/>
                        </w:rPr>
                        <w:tab/>
                        <w:t>Spring 2011</w:t>
                      </w:r>
                    </w:p>
                    <w:sdt>
                      <w:sdtPr>
                        <w:id w:val="4572555"/>
                        <w:placeholder>
                          <w:docPart w:val="B32718665374E34484FDA081DBCBAAA3"/>
                        </w:placeholder>
                      </w:sdtPr>
                      <w:sdtContent>
                        <w:p w:rsidR="00C56753" w:rsidRPr="00737ED4" w:rsidRDefault="00C56753" w:rsidP="00C56753">
                          <w:pPr>
                            <w:pStyle w:val="ListBullet"/>
                          </w:pPr>
                          <w:r w:rsidRPr="00737ED4">
                            <w:t>Whitehall High School</w:t>
                          </w:r>
                        </w:p>
                        <w:p w:rsidR="00C56753" w:rsidRPr="00737ED4" w:rsidRDefault="00C56753" w:rsidP="00C56753">
                          <w:pPr>
                            <w:pStyle w:val="ListBullet"/>
                          </w:pPr>
                          <w:r w:rsidRPr="00737ED4">
                            <w:t>Whitehall, PA</w:t>
                          </w:r>
                        </w:p>
                        <w:p w:rsidR="0077170E" w:rsidRPr="00737ED4" w:rsidRDefault="00C56753" w:rsidP="00FE6CEB">
                          <w:pPr>
                            <w:pStyle w:val="ListBullet"/>
                          </w:pPr>
                          <w:r w:rsidRPr="00737ED4">
                            <w:t>Taught high school classes for a day</w:t>
                          </w:r>
                        </w:p>
                        <w:p w:rsidR="0077170E" w:rsidRPr="00737ED4" w:rsidRDefault="00370001" w:rsidP="0077170E">
                          <w:pPr>
                            <w:pStyle w:val="Heading2"/>
                            <w:rPr>
                              <w:color w:val="auto"/>
                            </w:rPr>
                          </w:pPr>
                          <w:sdt>
                            <w:sdtPr>
                              <w:rPr>
                                <w:color w:val="auto"/>
                              </w:rPr>
                              <w:id w:val="4572818"/>
                              <w:placeholder>
                                <w:docPart w:val="FAFF623D30A12146B25295B21F1E25D5"/>
                              </w:placeholder>
                            </w:sdtPr>
                            <w:sdtContent>
                              <w:r w:rsidR="00C0636C" w:rsidRPr="00737ED4">
                                <w:rPr>
                                  <w:color w:val="auto"/>
                                </w:rPr>
                                <w:t>Waverly Community Center Art Camp</w:t>
                              </w:r>
                            </w:sdtContent>
                          </w:sdt>
                          <w:r w:rsidR="0077170E" w:rsidRPr="00737ED4">
                            <w:rPr>
                              <w:color w:val="auto"/>
                            </w:rPr>
                            <w:tab/>
                          </w:r>
                          <w:r w:rsidR="00C0636C" w:rsidRPr="00737ED4">
                            <w:rPr>
                              <w:color w:val="auto"/>
                            </w:rPr>
                            <w:t>Sumer 2009 and 2010</w:t>
                          </w:r>
                        </w:p>
                        <w:sdt>
                          <w:sdtPr>
                            <w:id w:val="4572819"/>
                            <w:placeholder>
                              <w:docPart w:val="CC455B5C7B4D8D45A94BA36E8C9970DB"/>
                            </w:placeholder>
                          </w:sdtPr>
                          <w:sdtContent>
                            <w:p w:rsidR="00C0636C" w:rsidRPr="00737ED4" w:rsidRDefault="00C0636C" w:rsidP="00C0636C">
                              <w:pPr>
                                <w:pStyle w:val="ListBullet"/>
                              </w:pPr>
                              <w:r w:rsidRPr="00737ED4">
                                <w:t>Teacher’s assistant</w:t>
                              </w:r>
                            </w:p>
                            <w:p w:rsidR="00C0636C" w:rsidRPr="00737ED4" w:rsidRDefault="00C0636C" w:rsidP="00C0636C">
                              <w:pPr>
                                <w:pStyle w:val="ListBullet"/>
                              </w:pPr>
                              <w:r w:rsidRPr="00737ED4">
                                <w:t>Waverly, PA</w:t>
                              </w:r>
                            </w:p>
                            <w:p w:rsidR="00FE6CEB" w:rsidRPr="00737ED4" w:rsidRDefault="00C0636C" w:rsidP="000A5CEA">
                              <w:pPr>
                                <w:pStyle w:val="ListBullet"/>
                              </w:pPr>
                              <w:r w:rsidRPr="00737ED4">
                                <w:t>Assisted students in creating art projects</w:t>
                              </w:r>
                            </w:p>
                            <w:p w:rsidR="00FE6CEB" w:rsidRPr="00737ED4" w:rsidRDefault="00370001" w:rsidP="00FE6CEB">
                              <w:pPr>
                                <w:pStyle w:val="Heading2"/>
                                <w:rPr>
                                  <w:color w:val="auto"/>
                                </w:rPr>
                              </w:pPr>
                              <w:sdt>
                                <w:sdtPr>
                                  <w:rPr>
                                    <w:color w:val="auto"/>
                                  </w:rPr>
                                  <w:id w:val="4573000"/>
                                  <w:placeholder>
                                    <w:docPart w:val="D3B9833A2BE90E4D83B314C989FCB189"/>
                                  </w:placeholder>
                                </w:sdtPr>
                                <w:sdtContent>
                                  <w:r w:rsidR="00FE6CEB" w:rsidRPr="00737ED4">
                                    <w:rPr>
                                      <w:color w:val="auto"/>
                                    </w:rPr>
                                    <w:t>The</w:t>
                                  </w:r>
                                </w:sdtContent>
                              </w:sdt>
                              <w:r w:rsidR="00FE6CEB" w:rsidRPr="00737ED4">
                                <w:rPr>
                                  <w:color w:val="auto"/>
                                </w:rPr>
                                <w:t xml:space="preserve"> Art Room Art Show Judge</w:t>
                              </w:r>
                              <w:r w:rsidR="00FE6CEB" w:rsidRPr="00737ED4">
                                <w:rPr>
                                  <w:color w:val="auto"/>
                                </w:rPr>
                                <w:tab/>
                                <w:t>May 2012</w:t>
                              </w:r>
                            </w:p>
                            <w:sdt>
                              <w:sdtPr>
                                <w:id w:val="4573001"/>
                                <w:placeholder>
                                  <w:docPart w:val="F24582D9C30C634CB9DBA53F9AD36E83"/>
                                </w:placeholder>
                              </w:sdtPr>
                              <w:sdtContent>
                                <w:p w:rsidR="00737ED4" w:rsidRPr="00737ED4" w:rsidRDefault="00FE6CEB" w:rsidP="00FE6CEB">
                                  <w:pPr>
                                    <w:pStyle w:val="ListBullet"/>
                                  </w:pPr>
                                  <w:r w:rsidRPr="00737ED4">
                                    <w:t xml:space="preserve">The Art </w:t>
                                  </w:r>
                                  <w:r w:rsidR="00737ED4" w:rsidRPr="00737ED4">
                                    <w:t>Room art classes</w:t>
                                  </w:r>
                                </w:p>
                                <w:p w:rsidR="00737ED4" w:rsidRPr="00737ED4" w:rsidRDefault="00737ED4" w:rsidP="00FE6CEB">
                                  <w:pPr>
                                    <w:pStyle w:val="ListBullet"/>
                                  </w:pPr>
                                  <w:proofErr w:type="spellStart"/>
                                  <w:r w:rsidRPr="00737ED4">
                                    <w:t>Fleetville</w:t>
                                  </w:r>
                                  <w:proofErr w:type="spellEnd"/>
                                  <w:r w:rsidRPr="00737ED4">
                                    <w:t>, PA</w:t>
                                  </w:r>
                                </w:p>
                                <w:p w:rsidR="00242EBE" w:rsidRPr="00737ED4" w:rsidRDefault="00737ED4" w:rsidP="00FE6CEB">
                                  <w:pPr>
                                    <w:pStyle w:val="ListBullet"/>
                                  </w:pPr>
                                  <w:r w:rsidRPr="00737ED4">
                                    <w:t>Judge for final spring art show</w:t>
                                  </w:r>
                                </w:p>
                              </w:sdtContent>
                            </w:sdt>
                          </w:sdtContent>
                        </w:sdt>
                      </w:sdtContent>
                    </w:sdt>
                  </w:sdtContent>
                </w:sdt>
              </w:sdtContent>
            </w:sdt>
          </w:sdtContent>
        </w:sdt>
      </w:sdtContent>
    </w:sdt>
    <w:p w:rsidR="000A5CEA" w:rsidRDefault="000A5CEA" w:rsidP="000A5CEA">
      <w:pPr>
        <w:pStyle w:val="Heading1"/>
        <w:rPr>
          <w:color w:val="auto"/>
          <w:sz w:val="22"/>
        </w:rPr>
      </w:pPr>
      <w:r>
        <w:rPr>
          <w:color w:val="auto"/>
          <w:sz w:val="22"/>
        </w:rPr>
        <w:t>Internship</w:t>
      </w:r>
      <w:r>
        <w:rPr>
          <w:color w:val="auto"/>
          <w:sz w:val="22"/>
        </w:rPr>
        <w:tab/>
      </w:r>
      <w:r>
        <w:rPr>
          <w:color w:val="auto"/>
          <w:sz w:val="22"/>
        </w:rPr>
        <w:tab/>
      </w:r>
      <w:r>
        <w:rPr>
          <w:color w:val="auto"/>
          <w:sz w:val="22"/>
        </w:rPr>
        <w:tab/>
      </w:r>
      <w:r>
        <w:rPr>
          <w:color w:val="auto"/>
          <w:sz w:val="22"/>
        </w:rPr>
        <w:tab/>
      </w:r>
      <w:r>
        <w:rPr>
          <w:color w:val="auto"/>
          <w:sz w:val="22"/>
        </w:rPr>
        <w:tab/>
      </w:r>
      <w:r>
        <w:rPr>
          <w:color w:val="auto"/>
          <w:sz w:val="22"/>
        </w:rPr>
        <w:tab/>
      </w:r>
      <w:r>
        <w:rPr>
          <w:color w:val="auto"/>
          <w:sz w:val="22"/>
        </w:rPr>
        <w:tab/>
      </w:r>
      <w:proofErr w:type="gramStart"/>
      <w:r>
        <w:rPr>
          <w:color w:val="auto"/>
          <w:sz w:val="22"/>
        </w:rPr>
        <w:t>Fall</w:t>
      </w:r>
      <w:proofErr w:type="gramEnd"/>
      <w:r>
        <w:rPr>
          <w:color w:val="auto"/>
          <w:sz w:val="22"/>
        </w:rPr>
        <w:t xml:space="preserve"> 2012</w:t>
      </w:r>
    </w:p>
    <w:sdt>
      <w:sdtPr>
        <w:id w:val="2806131"/>
        <w:placeholder>
          <w:docPart w:val="C50175035A04D742814D2D3D4B5F79D9"/>
        </w:placeholder>
      </w:sdtPr>
      <w:sdtContent>
        <w:p w:rsidR="000A5CEA" w:rsidRPr="00737ED4" w:rsidRDefault="000A5CEA" w:rsidP="000A5CEA">
          <w:pPr>
            <w:pStyle w:val="ListBullet"/>
          </w:pPr>
          <w:proofErr w:type="spellStart"/>
          <w:r>
            <w:t>Sorrelli</w:t>
          </w:r>
          <w:proofErr w:type="spellEnd"/>
          <w:r>
            <w:t xml:space="preserve"> Jewelry</w:t>
          </w:r>
        </w:p>
        <w:p w:rsidR="000A5CEA" w:rsidRPr="00737ED4" w:rsidRDefault="000A5CEA" w:rsidP="000A5CEA">
          <w:pPr>
            <w:pStyle w:val="ListBullet"/>
          </w:pPr>
          <w:r>
            <w:t>Kutztown</w:t>
          </w:r>
          <w:r w:rsidRPr="00737ED4">
            <w:t>, PA</w:t>
          </w:r>
        </w:p>
        <w:p w:rsidR="000A5CEA" w:rsidRDefault="000A5CEA" w:rsidP="000A5CEA">
          <w:pPr>
            <w:pStyle w:val="ListBullet"/>
          </w:pPr>
          <w:r>
            <w:t>Jewelry design interned, helped created and assembled spring 2013 and Fall 2013 jewelry lines.</w:t>
          </w:r>
        </w:p>
      </w:sdtContent>
    </w:sdt>
    <w:p w:rsidR="00242EBE" w:rsidRPr="00737ED4" w:rsidRDefault="00C0636C">
      <w:pPr>
        <w:pStyle w:val="Heading1"/>
        <w:rPr>
          <w:color w:val="auto"/>
        </w:rPr>
      </w:pPr>
      <w:r w:rsidRPr="00737ED4">
        <w:rPr>
          <w:color w:val="auto"/>
        </w:rPr>
        <w:t>Work Experience</w:t>
      </w:r>
    </w:p>
    <w:sdt>
      <w:sdtPr>
        <w:rPr>
          <w:rFonts w:asciiTheme="minorHAnsi" w:eastAsiaTheme="minorEastAsia" w:hAnsiTheme="minorHAnsi" w:cstheme="minorBidi"/>
          <w:bCs w:val="0"/>
          <w:color w:val="auto"/>
          <w:sz w:val="20"/>
        </w:rPr>
        <w:id w:val="9459754"/>
        <w:placeholder>
          <w:docPart w:val="C511D688519EEC4D97529EBA98028CEC"/>
        </w:placeholder>
      </w:sdtPr>
      <w:sdtContent>
        <w:p w:rsidR="00C0636C" w:rsidRPr="00737ED4" w:rsidRDefault="00370001" w:rsidP="00C0636C">
          <w:pPr>
            <w:pStyle w:val="Heading2"/>
            <w:rPr>
              <w:color w:val="auto"/>
            </w:rPr>
          </w:pPr>
          <w:sdt>
            <w:sdtPr>
              <w:rPr>
                <w:color w:val="auto"/>
              </w:rPr>
              <w:id w:val="4572864"/>
              <w:placeholder>
                <w:docPart w:val="2794D0D7540543479792EE522B43D606"/>
              </w:placeholder>
            </w:sdtPr>
            <w:sdtContent>
              <w:r w:rsidR="00C0636C" w:rsidRPr="00737ED4">
                <w:rPr>
                  <w:color w:val="auto"/>
                </w:rPr>
                <w:t>Cashier</w:t>
              </w:r>
            </w:sdtContent>
          </w:sdt>
          <w:r w:rsidR="00C0636C" w:rsidRPr="00737ED4">
            <w:rPr>
              <w:color w:val="auto"/>
            </w:rPr>
            <w:tab/>
            <w:t>May 2006 to Present</w:t>
          </w:r>
        </w:p>
        <w:sdt>
          <w:sdtPr>
            <w:id w:val="4572865"/>
            <w:placeholder>
              <w:docPart w:val="4FC4AECDB89F434B8A43AF3EA7AB54DB"/>
            </w:placeholder>
          </w:sdtPr>
          <w:sdtContent>
            <w:p w:rsidR="00C0636C" w:rsidRPr="00737ED4" w:rsidRDefault="00C0636C" w:rsidP="00C0636C">
              <w:pPr>
                <w:pStyle w:val="ListBullet"/>
              </w:pPr>
              <w:proofErr w:type="spellStart"/>
              <w:r w:rsidRPr="00737ED4">
                <w:t>Wegman’s</w:t>
              </w:r>
              <w:proofErr w:type="spellEnd"/>
              <w:r w:rsidRPr="00737ED4">
                <w:t xml:space="preserve"> Food Market</w:t>
              </w:r>
            </w:p>
            <w:p w:rsidR="00C0636C" w:rsidRPr="00737ED4" w:rsidRDefault="00C0636C" w:rsidP="00C0636C">
              <w:pPr>
                <w:pStyle w:val="ListBullet"/>
              </w:pPr>
              <w:r w:rsidRPr="00737ED4">
                <w:t>Dickson City, PA</w:t>
              </w:r>
            </w:p>
            <w:p w:rsidR="00C0636C" w:rsidRPr="00737ED4" w:rsidRDefault="00C0636C" w:rsidP="00C0636C">
              <w:pPr>
                <w:pStyle w:val="ListBullet"/>
              </w:pPr>
              <w:r w:rsidRPr="00737ED4">
                <w:t>Helpful customer service and problem solving</w:t>
              </w:r>
            </w:p>
          </w:sdtContent>
        </w:sdt>
      </w:sdtContent>
    </w:sdt>
    <w:sdt>
      <w:sdtPr>
        <w:rPr>
          <w:rFonts w:asciiTheme="minorHAnsi" w:eastAsiaTheme="minorEastAsia" w:hAnsiTheme="minorHAnsi" w:cstheme="minorBidi"/>
          <w:bCs w:val="0"/>
          <w:color w:val="auto"/>
          <w:sz w:val="20"/>
        </w:rPr>
        <w:id w:val="4572884"/>
        <w:placeholder>
          <w:docPart w:val="2FD3F368C44DFE438F4244EB117D7B5A"/>
        </w:placeholder>
      </w:sdtPr>
      <w:sdtContent>
        <w:p w:rsidR="00C0636C" w:rsidRPr="00737ED4" w:rsidRDefault="00370001" w:rsidP="00C0636C">
          <w:pPr>
            <w:pStyle w:val="Heading2"/>
            <w:rPr>
              <w:color w:val="auto"/>
            </w:rPr>
          </w:pPr>
          <w:sdt>
            <w:sdtPr>
              <w:rPr>
                <w:color w:val="auto"/>
              </w:rPr>
              <w:id w:val="4572885"/>
              <w:placeholder>
                <w:docPart w:val="17206BB678CE564597D73AA365431F9F"/>
              </w:placeholder>
            </w:sdtPr>
            <w:sdtContent>
              <w:r w:rsidR="00C0636C" w:rsidRPr="00737ED4">
                <w:rPr>
                  <w:color w:val="auto"/>
                </w:rPr>
                <w:t>Floral Representative</w:t>
              </w:r>
            </w:sdtContent>
          </w:sdt>
          <w:r w:rsidR="00C0636C" w:rsidRPr="00737ED4">
            <w:rPr>
              <w:color w:val="auto"/>
            </w:rPr>
            <w:tab/>
            <w:t>June 2010 to Present</w:t>
          </w:r>
        </w:p>
        <w:sdt>
          <w:sdtPr>
            <w:id w:val="4572886"/>
            <w:placeholder>
              <w:docPart w:val="171BD0C1710FFB40A3F37766EC90A585"/>
            </w:placeholder>
          </w:sdtPr>
          <w:sdtContent>
            <w:p w:rsidR="00C0636C" w:rsidRPr="00737ED4" w:rsidRDefault="00C0636C" w:rsidP="00C0636C">
              <w:pPr>
                <w:pStyle w:val="ListBullet"/>
              </w:pPr>
              <w:proofErr w:type="spellStart"/>
              <w:r w:rsidRPr="00737ED4">
                <w:t>Wegman’s</w:t>
              </w:r>
              <w:proofErr w:type="spellEnd"/>
              <w:r w:rsidRPr="00737ED4">
                <w:t xml:space="preserve"> Food Market</w:t>
              </w:r>
            </w:p>
            <w:p w:rsidR="00C0636C" w:rsidRPr="00737ED4" w:rsidRDefault="00C0636C" w:rsidP="00C0636C">
              <w:pPr>
                <w:pStyle w:val="ListBullet"/>
              </w:pPr>
              <w:r w:rsidRPr="00737ED4">
                <w:t>Dickson City, PA</w:t>
              </w:r>
            </w:p>
            <w:p w:rsidR="00C0636C" w:rsidRPr="00737ED4" w:rsidRDefault="00C0636C" w:rsidP="00C0636C">
              <w:pPr>
                <w:pStyle w:val="ListBullet"/>
              </w:pPr>
              <w:r w:rsidRPr="00737ED4">
                <w:t>Creating floral arrangements, plant care, and helpful customer service</w:t>
              </w:r>
            </w:p>
          </w:sdtContent>
        </w:sdt>
      </w:sdtContent>
    </w:sdt>
    <w:p w:rsidR="00C0636C" w:rsidRPr="00737ED4" w:rsidRDefault="00C0636C"/>
    <w:p w:rsidR="00C0636C" w:rsidRPr="00737ED4" w:rsidRDefault="00370001" w:rsidP="00C0636C">
      <w:pPr>
        <w:pStyle w:val="Heading2"/>
        <w:rPr>
          <w:color w:val="auto"/>
        </w:rPr>
      </w:pPr>
      <w:sdt>
        <w:sdtPr>
          <w:rPr>
            <w:color w:val="auto"/>
          </w:rPr>
          <w:id w:val="4572904"/>
          <w:placeholder>
            <w:docPart w:val="3D944E8FB5997D468490DC77EA94D444"/>
          </w:placeholder>
        </w:sdtPr>
        <w:sdtContent>
          <w:r w:rsidR="00C0636C" w:rsidRPr="00737ED4">
            <w:rPr>
              <w:color w:val="auto"/>
            </w:rPr>
            <w:t>Fine Metals Studio Monitor</w:t>
          </w:r>
        </w:sdtContent>
      </w:sdt>
      <w:r w:rsidR="00C0636C" w:rsidRPr="00737ED4">
        <w:rPr>
          <w:color w:val="auto"/>
        </w:rPr>
        <w:tab/>
        <w:t>September 2011</w:t>
      </w:r>
      <w:r w:rsidR="006103CD" w:rsidRPr="00737ED4">
        <w:rPr>
          <w:color w:val="auto"/>
        </w:rPr>
        <w:t xml:space="preserve"> to May 2013</w:t>
      </w:r>
    </w:p>
    <w:sdt>
      <w:sdtPr>
        <w:id w:val="4572905"/>
        <w:placeholder>
          <w:docPart w:val="6D6F02761AA6F34FA2AD42858E63A88A"/>
        </w:placeholder>
      </w:sdtPr>
      <w:sdtContent>
        <w:p w:rsidR="00C0636C" w:rsidRPr="00737ED4" w:rsidRDefault="00C0636C" w:rsidP="00C0636C">
          <w:pPr>
            <w:pStyle w:val="ListBullet"/>
          </w:pPr>
          <w:r w:rsidRPr="00737ED4">
            <w:t>Kutztown University</w:t>
          </w:r>
        </w:p>
        <w:p w:rsidR="00C0636C" w:rsidRPr="00737ED4" w:rsidRDefault="00C0636C" w:rsidP="00C0636C">
          <w:pPr>
            <w:pStyle w:val="ListBullet"/>
          </w:pPr>
          <w:r w:rsidRPr="00737ED4">
            <w:t>Kutztown, PA</w:t>
          </w:r>
        </w:p>
        <w:p w:rsidR="006103CD" w:rsidRPr="00737ED4" w:rsidRDefault="00C0636C" w:rsidP="006103CD">
          <w:pPr>
            <w:pStyle w:val="ListBullet"/>
          </w:pPr>
          <w:r w:rsidRPr="00737ED4">
            <w:t>Monitor students working on projects in the studio</w:t>
          </w:r>
        </w:p>
      </w:sdtContent>
    </w:sdt>
    <w:p w:rsidR="006103CD" w:rsidRPr="00737ED4" w:rsidRDefault="006103CD" w:rsidP="006103CD">
      <w:pPr>
        <w:pStyle w:val="Heading1"/>
        <w:rPr>
          <w:color w:val="auto"/>
        </w:rPr>
      </w:pPr>
      <w:r w:rsidRPr="00737ED4">
        <w:rPr>
          <w:color w:val="auto"/>
        </w:rPr>
        <w:t>Professional Development</w:t>
      </w:r>
    </w:p>
    <w:sdt>
      <w:sdtPr>
        <w:id w:val="4572909"/>
        <w:placeholder>
          <w:docPart w:val="F4C0C203217689429F220ECB749962E2"/>
        </w:placeholder>
      </w:sdtPr>
      <w:sdtContent>
        <w:p w:rsidR="006103CD" w:rsidRPr="00737ED4" w:rsidRDefault="006103CD" w:rsidP="006103CD">
          <w:pPr>
            <w:pStyle w:val="ListBullet"/>
            <w:numPr>
              <w:ilvl w:val="0"/>
              <w:numId w:val="0"/>
            </w:numPr>
          </w:pPr>
          <w:r w:rsidRPr="00737ED4">
            <w:t>National Art Education Association (NAEA) member</w:t>
          </w:r>
        </w:p>
        <w:p w:rsidR="006103CD" w:rsidRPr="00737ED4" w:rsidRDefault="006103CD" w:rsidP="006103CD">
          <w:pPr>
            <w:pStyle w:val="ListBullet"/>
            <w:numPr>
              <w:ilvl w:val="0"/>
              <w:numId w:val="0"/>
            </w:numPr>
          </w:pPr>
          <w:r w:rsidRPr="00737ED4">
            <w:t>Pennsylvania Art Education Association (PAEA) member</w:t>
          </w:r>
        </w:p>
        <w:p w:rsidR="006103CD" w:rsidRPr="00737ED4" w:rsidRDefault="006103CD" w:rsidP="006103CD">
          <w:pPr>
            <w:pStyle w:val="ListBullet"/>
            <w:numPr>
              <w:ilvl w:val="0"/>
              <w:numId w:val="0"/>
            </w:numPr>
          </w:pPr>
          <w:r w:rsidRPr="00737ED4">
            <w:t>NAEA National Convention Attendee</w:t>
          </w:r>
          <w:r w:rsidRPr="00737ED4">
            <w:tab/>
          </w:r>
          <w:r w:rsidRPr="00737ED4">
            <w:tab/>
          </w:r>
          <w:r w:rsidRPr="00737ED4">
            <w:tab/>
          </w:r>
          <w:r w:rsidRPr="00737ED4">
            <w:tab/>
            <w:t>April 2010</w:t>
          </w:r>
        </w:p>
        <w:p w:rsidR="006103CD" w:rsidRPr="00737ED4" w:rsidRDefault="006103CD" w:rsidP="006103CD">
          <w:pPr>
            <w:pStyle w:val="ListBullet"/>
            <w:numPr>
              <w:ilvl w:val="0"/>
              <w:numId w:val="0"/>
            </w:numPr>
          </w:pPr>
          <w:r w:rsidRPr="00737ED4">
            <w:t>NAEA National Convention Presenter</w:t>
          </w:r>
          <w:r w:rsidRPr="00737ED4">
            <w:tab/>
          </w:r>
          <w:r w:rsidRPr="00737ED4">
            <w:tab/>
          </w:r>
          <w:r w:rsidRPr="00737ED4">
            <w:tab/>
          </w:r>
          <w:r w:rsidRPr="00737ED4">
            <w:tab/>
            <w:t>March 2011</w:t>
          </w:r>
        </w:p>
        <w:p w:rsidR="006103CD" w:rsidRPr="00737ED4" w:rsidRDefault="006103CD" w:rsidP="006103CD">
          <w:pPr>
            <w:pStyle w:val="ListBullet"/>
            <w:numPr>
              <w:ilvl w:val="0"/>
              <w:numId w:val="0"/>
            </w:numPr>
          </w:pPr>
          <w:r w:rsidRPr="00737ED4">
            <w:t>PAEA State Convention Pr</w:t>
          </w:r>
          <w:r w:rsidR="000A5CEA">
            <w:t>esenter</w:t>
          </w:r>
          <w:r w:rsidR="000A5CEA">
            <w:tab/>
          </w:r>
          <w:r w:rsidR="000A5CEA">
            <w:tab/>
          </w:r>
          <w:r w:rsidR="000A5CEA">
            <w:tab/>
          </w:r>
          <w:r w:rsidR="000A5CEA">
            <w:tab/>
          </w:r>
          <w:r w:rsidRPr="00737ED4">
            <w:t>October 2011</w:t>
          </w:r>
        </w:p>
        <w:p w:rsidR="000A5CEA" w:rsidRDefault="006103CD" w:rsidP="00FE6CEB">
          <w:pPr>
            <w:pStyle w:val="ListBullet"/>
            <w:numPr>
              <w:ilvl w:val="0"/>
              <w:numId w:val="0"/>
            </w:numPr>
          </w:pPr>
          <w:r w:rsidRPr="00737ED4">
            <w:t>NAEA National Convention Presenter</w:t>
          </w:r>
          <w:r w:rsidRPr="00737ED4">
            <w:tab/>
          </w:r>
          <w:r w:rsidRPr="00737ED4">
            <w:tab/>
          </w:r>
          <w:r w:rsidRPr="00737ED4">
            <w:tab/>
          </w:r>
          <w:r w:rsidRPr="00737ED4">
            <w:tab/>
            <w:t>March 2012</w:t>
          </w:r>
        </w:p>
        <w:p w:rsidR="006103CD" w:rsidRPr="00737ED4" w:rsidRDefault="000A5CEA" w:rsidP="00FE6CEB">
          <w:pPr>
            <w:pStyle w:val="ListBullet"/>
            <w:numPr>
              <w:ilvl w:val="0"/>
              <w:numId w:val="0"/>
            </w:numPr>
          </w:pPr>
          <w:r>
            <w:t>Philadelphia Craft Show Participant</w:t>
          </w:r>
          <w:r>
            <w:tab/>
          </w:r>
          <w:r>
            <w:tab/>
          </w:r>
          <w:r>
            <w:tab/>
          </w:r>
          <w:r>
            <w:tab/>
            <w:t>November 2012</w:t>
          </w:r>
        </w:p>
      </w:sdtContent>
    </w:sdt>
    <w:p w:rsidR="00FE6CEB" w:rsidRPr="00737ED4" w:rsidRDefault="00FE6CEB" w:rsidP="00FE6CEB">
      <w:pPr>
        <w:pStyle w:val="Heading1"/>
        <w:rPr>
          <w:color w:val="auto"/>
        </w:rPr>
      </w:pPr>
      <w:proofErr w:type="spellStart"/>
      <w:r w:rsidRPr="00737ED4">
        <w:rPr>
          <w:color w:val="auto"/>
        </w:rPr>
        <w:t>Activites</w:t>
      </w:r>
      <w:proofErr w:type="spellEnd"/>
    </w:p>
    <w:sdt>
      <w:sdtPr>
        <w:id w:val="4572957"/>
        <w:placeholder>
          <w:docPart w:val="0F35C400FFA69447B5439E2059AB2455"/>
        </w:placeholder>
      </w:sdtPr>
      <w:sdtContent>
        <w:p w:rsidR="00FE6CEB" w:rsidRPr="00737ED4" w:rsidRDefault="00FE6CEB" w:rsidP="000A5CEA">
          <w:pPr>
            <w:pStyle w:val="BodyText"/>
            <w:spacing w:line="240" w:lineRule="auto"/>
          </w:pPr>
          <w:r w:rsidRPr="00737ED4">
            <w:t>Kutztown NA</w:t>
          </w:r>
          <w:r w:rsidR="000A5CEA">
            <w:t>EA Student Chapter Treasurer</w:t>
          </w:r>
          <w:r w:rsidR="000A5CEA">
            <w:tab/>
          </w:r>
          <w:r w:rsidR="000A5CEA">
            <w:tab/>
          </w:r>
          <w:r w:rsidR="000A5CEA">
            <w:tab/>
          </w:r>
          <w:r w:rsidRPr="00737ED4">
            <w:t>Spring 2010</w:t>
          </w:r>
        </w:p>
        <w:p w:rsidR="00FE6CEB" w:rsidRPr="00737ED4" w:rsidRDefault="00FE6CEB" w:rsidP="000A5CEA">
          <w:pPr>
            <w:pStyle w:val="BodyText"/>
            <w:spacing w:line="240" w:lineRule="auto"/>
          </w:pPr>
          <w:r w:rsidRPr="00737ED4">
            <w:t>Kutztown NAEA Stu</w:t>
          </w:r>
          <w:r w:rsidR="000A5CEA">
            <w:t>dent Chapter President- Elect</w:t>
          </w:r>
          <w:r w:rsidR="000A5CEA">
            <w:tab/>
          </w:r>
          <w:r w:rsidR="000A5CEA">
            <w:tab/>
          </w:r>
          <w:r w:rsidRPr="00737ED4">
            <w:t>Spring 2010</w:t>
          </w:r>
        </w:p>
        <w:p w:rsidR="00FE6CEB" w:rsidRPr="00737ED4" w:rsidRDefault="00FE6CEB" w:rsidP="000A5CEA">
          <w:pPr>
            <w:pStyle w:val="BodyText"/>
            <w:spacing w:line="240" w:lineRule="auto"/>
          </w:pPr>
          <w:r w:rsidRPr="00737ED4">
            <w:t>Kutztown NA</w:t>
          </w:r>
          <w:r w:rsidR="000A5CEA">
            <w:t>EA Student Chapter President</w:t>
          </w:r>
          <w:r w:rsidR="000A5CEA">
            <w:tab/>
          </w:r>
          <w:r w:rsidR="000A5CEA">
            <w:tab/>
          </w:r>
          <w:r w:rsidR="000A5CEA">
            <w:tab/>
          </w:r>
          <w:r w:rsidRPr="00737ED4">
            <w:t>Fall 2010 – Spring 2011</w:t>
          </w:r>
        </w:p>
        <w:p w:rsidR="00A820E1" w:rsidRDefault="000A5CEA" w:rsidP="000A5CEA">
          <w:pPr>
            <w:pStyle w:val="BodyText"/>
            <w:spacing w:line="240" w:lineRule="auto"/>
          </w:pPr>
          <w:r>
            <w:t>Kutztown NAEA Student Chapter Past President</w:t>
          </w:r>
          <w:r>
            <w:tab/>
          </w:r>
          <w:r>
            <w:tab/>
          </w:r>
          <w:r w:rsidR="00FE6CEB" w:rsidRPr="00737ED4">
            <w:t>Fall 2011</w:t>
          </w:r>
        </w:p>
      </w:sdtContent>
    </w:sdt>
    <w:p w:rsidR="00242EBE" w:rsidRPr="00737ED4" w:rsidRDefault="00F6545D" w:rsidP="000A5CEA">
      <w:pPr>
        <w:pStyle w:val="BodyText"/>
        <w:spacing w:line="240" w:lineRule="auto"/>
      </w:pPr>
      <w:r>
        <w:t>Kutztown University Contemporary Craft Club</w:t>
      </w:r>
      <w:r>
        <w:tab/>
        <w:t>Treasurer</w:t>
      </w:r>
      <w:r>
        <w:tab/>
      </w:r>
      <w:r w:rsidR="00A820E1">
        <w:t>Fall 2012 – Spring 2013</w:t>
      </w:r>
    </w:p>
    <w:sectPr w:rsidR="00242EBE" w:rsidRPr="00737ED4" w:rsidSect="00562AFF">
      <w:headerReference w:type="default" r:id="rId7"/>
      <w:footerReference w:type="even" r:id="rId8"/>
      <w:footerReference w:type="default" r:id="rId9"/>
      <w:headerReference w:type="first" r:id="rId10"/>
      <w:pgSz w:w="12240" w:h="15840"/>
      <w:pgMar w:top="720" w:right="720" w:bottom="720" w:left="720" w:gutter="0"/>
      <w:pgNumType w:start="1"/>
      <w:titlePg/>
      <w:docGrid w:linePitch="360"/>
      <w:printerSettings r:id="rId1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AFF" w:rsidRDefault="00562AFF">
      <w:pPr>
        <w:spacing w:line="240" w:lineRule="auto"/>
      </w:pPr>
      <w:r>
        <w:separator/>
      </w:r>
    </w:p>
  </w:endnote>
  <w:endnote w:type="continuationSeparator" w:id="0">
    <w:p w:rsidR="00562AFF" w:rsidRDefault="00562A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AFF" w:rsidRDefault="00370001" w:rsidP="00562AFF">
    <w:pPr>
      <w:pStyle w:val="Footer"/>
      <w:framePr w:wrap="around" w:vAnchor="text" w:hAnchor="margin" w:xAlign="right" w:y="1"/>
      <w:rPr>
        <w:rStyle w:val="PageNumber"/>
        <w:color w:val="auto"/>
      </w:rPr>
    </w:pPr>
    <w:r>
      <w:rPr>
        <w:rStyle w:val="PageNumber"/>
      </w:rPr>
      <w:fldChar w:fldCharType="begin"/>
    </w:r>
    <w:r w:rsidR="00562AFF">
      <w:rPr>
        <w:rStyle w:val="PageNumber"/>
      </w:rPr>
      <w:instrText xml:space="preserve">PAGE  </w:instrText>
    </w:r>
    <w:r>
      <w:rPr>
        <w:rStyle w:val="PageNumber"/>
      </w:rPr>
      <w:fldChar w:fldCharType="end"/>
    </w:r>
  </w:p>
  <w:p w:rsidR="00562AFF" w:rsidRDefault="00562AFF" w:rsidP="00BB726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AFF" w:rsidRDefault="00370001" w:rsidP="00562AFF">
    <w:pPr>
      <w:pStyle w:val="Footer"/>
      <w:framePr w:wrap="around" w:vAnchor="text" w:hAnchor="margin" w:xAlign="right" w:y="1"/>
      <w:rPr>
        <w:rStyle w:val="PageNumber"/>
        <w:color w:val="auto"/>
      </w:rPr>
    </w:pPr>
    <w:r>
      <w:rPr>
        <w:rStyle w:val="PageNumber"/>
      </w:rPr>
      <w:fldChar w:fldCharType="begin"/>
    </w:r>
    <w:r w:rsidR="00562AFF">
      <w:rPr>
        <w:rStyle w:val="PageNumber"/>
      </w:rPr>
      <w:instrText xml:space="preserve">PAGE  </w:instrText>
    </w:r>
    <w:r>
      <w:rPr>
        <w:rStyle w:val="PageNumber"/>
      </w:rPr>
      <w:fldChar w:fldCharType="separate"/>
    </w:r>
    <w:r w:rsidR="003F6DA1">
      <w:rPr>
        <w:rStyle w:val="PageNumber"/>
        <w:noProof/>
      </w:rPr>
      <w:t>2</w:t>
    </w:r>
    <w:r>
      <w:rPr>
        <w:rStyle w:val="PageNumber"/>
      </w:rPr>
      <w:fldChar w:fldCharType="end"/>
    </w:r>
  </w:p>
  <w:p w:rsidR="00562AFF" w:rsidRDefault="00562AFF" w:rsidP="00BB726C">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AFF" w:rsidRDefault="00562AFF">
      <w:pPr>
        <w:spacing w:line="240" w:lineRule="auto"/>
      </w:pPr>
      <w:r>
        <w:separator/>
      </w:r>
    </w:p>
  </w:footnote>
  <w:footnote w:type="continuationSeparator" w:id="0">
    <w:p w:rsidR="00562AFF" w:rsidRDefault="00562AFF">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298"/>
      <w:gridCol w:w="2718"/>
    </w:tblGrid>
    <w:tr w:rsidR="00562AFF">
      <w:tc>
        <w:tcPr>
          <w:tcW w:w="8298" w:type="dxa"/>
          <w:vAlign w:val="center"/>
        </w:tcPr>
        <w:p w:rsidR="00562AFF" w:rsidRPr="00BB726C" w:rsidRDefault="00562AFF">
          <w:pPr>
            <w:pStyle w:val="Title"/>
            <w:rPr>
              <w:sz w:val="22"/>
            </w:rPr>
          </w:pPr>
          <w:r w:rsidRPr="00BB726C">
            <w:rPr>
              <w:sz w:val="22"/>
            </w:rPr>
            <w:t>Rachele Trzcinski</w:t>
          </w:r>
        </w:p>
      </w:tc>
      <w:tc>
        <w:tcPr>
          <w:tcW w:w="2718" w:type="dxa"/>
          <w:vAlign w:val="center"/>
        </w:tcPr>
        <w:p w:rsidR="00562AFF" w:rsidRDefault="00562AFF">
          <w:pPr>
            <w:pStyle w:val="Boxes"/>
          </w:pPr>
          <w:r>
            <w:rPr>
              <w:noProof/>
            </w:rPr>
            <w:drawing>
              <wp:inline distT="0" distB="0" distL="0" distR="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62AFF" w:rsidRDefault="00562AF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298"/>
      <w:gridCol w:w="2718"/>
    </w:tblGrid>
    <w:tr w:rsidR="00562AFF">
      <w:tc>
        <w:tcPr>
          <w:tcW w:w="8298" w:type="dxa"/>
          <w:vAlign w:val="center"/>
        </w:tcPr>
        <w:p w:rsidR="00562AFF" w:rsidRPr="00737ED4" w:rsidRDefault="00562AFF">
          <w:pPr>
            <w:pStyle w:val="Title"/>
            <w:rPr>
              <w:color w:val="auto"/>
            </w:rPr>
          </w:pPr>
          <w:r w:rsidRPr="00737ED4">
            <w:rPr>
              <w:color w:val="auto"/>
            </w:rPr>
            <w:t>Rachele Trzcinski</w:t>
          </w:r>
        </w:p>
      </w:tc>
      <w:tc>
        <w:tcPr>
          <w:tcW w:w="2718" w:type="dxa"/>
          <w:vAlign w:val="center"/>
        </w:tcPr>
        <w:p w:rsidR="00562AFF" w:rsidRDefault="00562AFF">
          <w:pPr>
            <w:pStyle w:val="Boxes"/>
          </w:pPr>
          <w:r>
            <w:rPr>
              <w:noProof/>
            </w:rPr>
            <w:drawing>
              <wp:inline distT="0" distB="0" distL="0" distR="0">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62AFF" w:rsidRDefault="00562AFF">
    <w:pPr>
      <w:pStyle w:val="ContactDetails"/>
    </w:pPr>
    <w:r>
      <w:t xml:space="preserve">123 Commerce Drive </w:t>
    </w:r>
    <w:r>
      <w:sym w:font="Wingdings 2" w:char="F097"/>
    </w:r>
    <w:r>
      <w:t xml:space="preserve"> Scott Twp., PA 18447 </w:t>
    </w:r>
    <w:r>
      <w:sym w:font="Wingdings 2" w:char="F097"/>
    </w:r>
    <w:r>
      <w:t xml:space="preserve"> Phone: 570-212-1683 </w:t>
    </w:r>
    <w:r>
      <w:sym w:font="Wingdings 2" w:char="F097"/>
    </w:r>
    <w:r>
      <w:t xml:space="preserve"> E-Mail: rtrzc211@live.kutztown.edu</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30F42" w:themeColor="accent2"/>
      </w:rPr>
    </w:lvl>
  </w:abstractNum>
  <w:abstractNum w:abstractNumId="10">
    <w:nsid w:val="664948EA"/>
    <w:multiLevelType w:val="hybridMultilevel"/>
    <w:tmpl w:val="0ECC2E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6B893EA2"/>
    <w:multiLevelType w:val="hybridMultilevel"/>
    <w:tmpl w:val="5EC87962"/>
    <w:lvl w:ilvl="0" w:tplc="E466D1FC">
      <w:numFmt w:val="bullet"/>
      <w:lvlText w:val="-"/>
      <w:lvlJc w:val="left"/>
      <w:pPr>
        <w:ind w:left="720" w:hanging="360"/>
      </w:pPr>
      <w:rPr>
        <w:rFonts w:ascii="Rockwell" w:eastAsiaTheme="minorEastAsia" w:hAnsi="Rockwel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890FF7"/>
    <w:rsid w:val="000A5CEA"/>
    <w:rsid w:val="00242EBE"/>
    <w:rsid w:val="00362474"/>
    <w:rsid w:val="00370001"/>
    <w:rsid w:val="003F6DA1"/>
    <w:rsid w:val="00562AFF"/>
    <w:rsid w:val="006103CD"/>
    <w:rsid w:val="00737ED4"/>
    <w:rsid w:val="0077170E"/>
    <w:rsid w:val="007E4399"/>
    <w:rsid w:val="00890FF7"/>
    <w:rsid w:val="009F4D77"/>
    <w:rsid w:val="00A669E7"/>
    <w:rsid w:val="00A820E1"/>
    <w:rsid w:val="00BA3379"/>
    <w:rsid w:val="00BB726C"/>
    <w:rsid w:val="00C0636C"/>
    <w:rsid w:val="00C56753"/>
    <w:rsid w:val="00F6545D"/>
    <w:rsid w:val="00FE6CEB"/>
  </w:rsids>
  <m:mathPr>
    <m:mathFont m:val="Rockwel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30F42"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663366"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30F42"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663366"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30F42" w:themeColor="accent2"/>
    </w:rPr>
  </w:style>
  <w:style w:type="character" w:customStyle="1" w:styleId="FooterChar">
    <w:name w:val="Footer Char"/>
    <w:basedOn w:val="DefaultParagraphFont"/>
    <w:link w:val="Footer"/>
    <w:rsid w:val="00075E2D"/>
    <w:rPr>
      <w:color w:val="330F42"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30F42"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30F42"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663366"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663366"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663366"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663366"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321932"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321932"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075E2D"/>
    <w:rPr>
      <w:b/>
      <w:bCs/>
      <w:i/>
      <w:iCs/>
      <w:color w:val="663366"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4C264C" w:themeColor="accent1" w:themeShade="BF"/>
      <w:sz w:val="28"/>
      <w:szCs w:val="28"/>
    </w:rPr>
  </w:style>
  <w:style w:type="character" w:styleId="PageNumber">
    <w:name w:val="page number"/>
    <w:basedOn w:val="DefaultParagraphFont"/>
    <w:rsid w:val="007E439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ard%20Drive:Applications:Microsoft%20Office%202008:Office:Media:Templates:Resumes:Block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EC69E4EBE13444938E8337E7DF6AF1"/>
        <w:category>
          <w:name w:val="General"/>
          <w:gallery w:val="placeholder"/>
        </w:category>
        <w:types>
          <w:type w:val="bbPlcHdr"/>
        </w:types>
        <w:behaviors>
          <w:behavior w:val="content"/>
        </w:behaviors>
        <w:guid w:val="{5B128015-CB1D-C549-820F-A41EC05321EE}"/>
      </w:docPartPr>
      <w:docPartBody>
        <w:p w:rsidR="00960C03" w:rsidRDefault="00960C03">
          <w:pPr>
            <w:pStyle w:val="83EC69E4EBE13444938E8337E7DF6AF1"/>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1B5E1024420BC468D11791FD77BFEC6"/>
        <w:category>
          <w:name w:val="General"/>
          <w:gallery w:val="placeholder"/>
        </w:category>
        <w:types>
          <w:type w:val="bbPlcHdr"/>
        </w:types>
        <w:behaviors>
          <w:behavior w:val="content"/>
        </w:behaviors>
        <w:guid w:val="{EA64D22A-BCE8-ED48-8F11-0CD1C9A78259}"/>
      </w:docPartPr>
      <w:docPartBody>
        <w:p w:rsidR="00960C03" w:rsidRDefault="00960C03">
          <w:pPr>
            <w:pStyle w:val="21B5E1024420BC468D11791FD77BFEC6"/>
          </w:pPr>
          <w:r>
            <w:t>Lorem ipsum dolor</w:t>
          </w:r>
        </w:p>
      </w:docPartBody>
    </w:docPart>
    <w:docPart>
      <w:docPartPr>
        <w:name w:val="F428C425E1A39D4E97EA74E8F2712791"/>
        <w:category>
          <w:name w:val="General"/>
          <w:gallery w:val="placeholder"/>
        </w:category>
        <w:types>
          <w:type w:val="bbPlcHdr"/>
        </w:types>
        <w:behaviors>
          <w:behavior w:val="content"/>
        </w:behaviors>
        <w:guid w:val="{50B02190-C139-D64B-AB2C-49AA85031483}"/>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pPr>
            <w:pStyle w:val="F428C425E1A39D4E97EA74E8F2712791"/>
          </w:pPr>
          <w:r>
            <w:t>Pellentesque interdum, tellus non consectetuer mattis, lectus eros volutpat nunc, auctor nonummy nulla lectus nec tellus. Aliquam hendrerit lorem vulputate turpis.</w:t>
          </w:r>
        </w:p>
      </w:docPartBody>
    </w:docPart>
    <w:docPart>
      <w:docPartPr>
        <w:name w:val="E101EF9707A9AD42A07B0490B4D3E13F"/>
        <w:category>
          <w:name w:val="General"/>
          <w:gallery w:val="placeholder"/>
        </w:category>
        <w:types>
          <w:type w:val="bbPlcHdr"/>
        </w:types>
        <w:behaviors>
          <w:behavior w:val="content"/>
        </w:behaviors>
        <w:guid w:val="{E6D4E197-768D-3A46-B172-B41EAA8E041F}"/>
      </w:docPartPr>
      <w:docPartBody>
        <w:p w:rsidR="00960C03" w:rsidRDefault="00960C03">
          <w:pPr>
            <w:pStyle w:val="E101EF9707A9AD42A07B0490B4D3E13F"/>
          </w:pPr>
          <w:r>
            <w:t>Lorem ipsum dolor</w:t>
          </w:r>
        </w:p>
      </w:docPartBody>
    </w:docPart>
    <w:docPart>
      <w:docPartPr>
        <w:name w:val="2C08799780CC1840B9FF4982E24A64FD"/>
        <w:category>
          <w:name w:val="General"/>
          <w:gallery w:val="placeholder"/>
        </w:category>
        <w:types>
          <w:type w:val="bbPlcHdr"/>
        </w:types>
        <w:behaviors>
          <w:behavior w:val="content"/>
        </w:behaviors>
        <w:guid w:val="{3493495D-87C4-D047-A82C-5367E671F12C}"/>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pPr>
            <w:pStyle w:val="2C08799780CC1840B9FF4982E24A64FD"/>
          </w:pPr>
          <w:r>
            <w:t>Pellentesque interdum, tellus non consectetuer mattis, lectus eros volutpat nunc, auctor nonummy nulla lectus nec tellus. Aliquam hendrerit lorem vulputate turpis.</w:t>
          </w:r>
        </w:p>
      </w:docPartBody>
    </w:docPart>
    <w:docPart>
      <w:docPartPr>
        <w:name w:val="C511D688519EEC4D97529EBA98028CEC"/>
        <w:category>
          <w:name w:val="General"/>
          <w:gallery w:val="placeholder"/>
        </w:category>
        <w:types>
          <w:type w:val="bbPlcHdr"/>
        </w:types>
        <w:behaviors>
          <w:behavior w:val="content"/>
        </w:behaviors>
        <w:guid w:val="{F6230F53-6651-4443-93EA-357D78538A28}"/>
      </w:docPartPr>
      <w:docPartBody>
        <w:p w:rsidR="00960C03" w:rsidRDefault="00960C03">
          <w:pPr>
            <w:pStyle w:val="C511D688519EEC4D97529EBA98028CEC"/>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CF3A6B049FB5448E8870A8B85427D9"/>
        <w:category>
          <w:name w:val="General"/>
          <w:gallery w:val="placeholder"/>
        </w:category>
        <w:types>
          <w:type w:val="bbPlcHdr"/>
        </w:types>
        <w:behaviors>
          <w:behavior w:val="content"/>
        </w:behaviors>
        <w:guid w:val="{F8CF75DD-9CA7-714C-81FE-C653213D6988}"/>
      </w:docPartPr>
      <w:docPartBody>
        <w:p w:rsidR="00960C03" w:rsidRDefault="00960C03" w:rsidP="00960C03">
          <w:pPr>
            <w:pStyle w:val="2CCF3A6B049FB5448E8870A8B85427D9"/>
          </w:pPr>
          <w:r>
            <w:t>Aliquam dapibus.</w:t>
          </w:r>
        </w:p>
      </w:docPartBody>
    </w:docPart>
    <w:docPart>
      <w:docPartPr>
        <w:name w:val="B2D69C35BFD9744583CDFB6A1FCC9429"/>
        <w:category>
          <w:name w:val="General"/>
          <w:gallery w:val="placeholder"/>
        </w:category>
        <w:types>
          <w:type w:val="bbPlcHdr"/>
        </w:types>
        <w:behaviors>
          <w:behavior w:val="content"/>
        </w:behaviors>
        <w:guid w:val="{FC7FF91F-358A-B945-BF50-B8847C099F4C}"/>
      </w:docPartPr>
      <w:docPartBody>
        <w:p w:rsidR="00960C03" w:rsidRDefault="00960C03" w:rsidP="00960C03">
          <w:pPr>
            <w:pStyle w:val="B2D69C35BFD9744583CDFB6A1FCC942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0153FACE41A604FB5A621D870039083"/>
        <w:category>
          <w:name w:val="General"/>
          <w:gallery w:val="placeholder"/>
        </w:category>
        <w:types>
          <w:type w:val="bbPlcHdr"/>
        </w:types>
        <w:behaviors>
          <w:behavior w:val="content"/>
        </w:behaviors>
        <w:guid w:val="{4160E54A-E2A0-D64C-9A6A-81CBB607E00C}"/>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60153FACE41A604FB5A621D870039083"/>
          </w:pPr>
          <w:r>
            <w:t>Pellentesque interdum, tellus non consectetuer mattis, lectus eros volutpat nunc, auctor nonummy nulla lectus nec tellus. Aliquam hendrerit lorem vulputate turpis.</w:t>
          </w:r>
        </w:p>
      </w:docPartBody>
    </w:docPart>
    <w:docPart>
      <w:docPartPr>
        <w:name w:val="8AB0D553916F5946A8AEA4C9C900DBB4"/>
        <w:category>
          <w:name w:val="General"/>
          <w:gallery w:val="placeholder"/>
        </w:category>
        <w:types>
          <w:type w:val="bbPlcHdr"/>
        </w:types>
        <w:behaviors>
          <w:behavior w:val="content"/>
        </w:behaviors>
        <w:guid w:val="{541A2AF7-97D2-6F44-9CC5-4512DF5639E5}"/>
      </w:docPartPr>
      <w:docPartBody>
        <w:p w:rsidR="00960C03" w:rsidRDefault="00960C03" w:rsidP="00960C03">
          <w:pPr>
            <w:pStyle w:val="8AB0D553916F5946A8AEA4C9C900DBB4"/>
          </w:pPr>
          <w:r>
            <w:t>Lorem ipsum dolor</w:t>
          </w:r>
        </w:p>
      </w:docPartBody>
    </w:docPart>
    <w:docPart>
      <w:docPartPr>
        <w:name w:val="B15DB0100C284F4DA463D202FFD05BDB"/>
        <w:category>
          <w:name w:val="General"/>
          <w:gallery w:val="placeholder"/>
        </w:category>
        <w:types>
          <w:type w:val="bbPlcHdr"/>
        </w:types>
        <w:behaviors>
          <w:behavior w:val="content"/>
        </w:behaviors>
        <w:guid w:val="{AA2C392F-3558-904A-A62F-32C94DCA9EAD}"/>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B15DB0100C284F4DA463D202FFD05BDB"/>
          </w:pPr>
          <w:r>
            <w:t>Pellentesque interdum, tellus non consectetuer mattis, lectus eros volutpat nunc, auctor nonummy nulla lectus nec tellus. Aliquam hendrerit lorem vulputate turpis.</w:t>
          </w:r>
        </w:p>
      </w:docPartBody>
    </w:docPart>
    <w:docPart>
      <w:docPartPr>
        <w:name w:val="AF58C0E6D3CC9F48BCFCC51B2E69F4EB"/>
        <w:category>
          <w:name w:val="General"/>
          <w:gallery w:val="placeholder"/>
        </w:category>
        <w:types>
          <w:type w:val="bbPlcHdr"/>
        </w:types>
        <w:behaviors>
          <w:behavior w:val="content"/>
        </w:behaviors>
        <w:guid w:val="{6A8409FD-EB2A-9C45-A859-BF598469230D}"/>
      </w:docPartPr>
      <w:docPartBody>
        <w:p w:rsidR="00960C03" w:rsidRDefault="00960C03" w:rsidP="00960C03">
          <w:pPr>
            <w:pStyle w:val="AF58C0E6D3CC9F48BCFCC51B2E69F4EB"/>
          </w:pPr>
          <w:r>
            <w:t>Lorem ipsum dolor</w:t>
          </w:r>
        </w:p>
      </w:docPartBody>
    </w:docPart>
    <w:docPart>
      <w:docPartPr>
        <w:name w:val="B32718665374E34484FDA081DBCBAAA3"/>
        <w:category>
          <w:name w:val="General"/>
          <w:gallery w:val="placeholder"/>
        </w:category>
        <w:types>
          <w:type w:val="bbPlcHdr"/>
        </w:types>
        <w:behaviors>
          <w:behavior w:val="content"/>
        </w:behaviors>
        <w:guid w:val="{E1FBEDB6-C967-8540-990A-8FBE87F5CCF6}"/>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B32718665374E34484FDA081DBCBAAA3"/>
          </w:pPr>
          <w:r>
            <w:t>Pellentesque interdum, tellus non consectetuer mattis, lectus eros volutpat nunc, auctor nonummy nulla lectus nec tellus. Aliquam hendrerit lorem vulputate turpis.</w:t>
          </w:r>
        </w:p>
      </w:docPartBody>
    </w:docPart>
    <w:docPart>
      <w:docPartPr>
        <w:name w:val="69BDD29DAFF4884582183BAAC5FA71F4"/>
        <w:category>
          <w:name w:val="General"/>
          <w:gallery w:val="placeholder"/>
        </w:category>
        <w:types>
          <w:type w:val="bbPlcHdr"/>
        </w:types>
        <w:behaviors>
          <w:behavior w:val="content"/>
        </w:behaviors>
        <w:guid w:val="{4ED04BFB-9C9C-4844-AA2B-0BA032A31A8F}"/>
      </w:docPartPr>
      <w:docPartBody>
        <w:p w:rsidR="00960C03" w:rsidRDefault="00960C03" w:rsidP="00960C03">
          <w:pPr>
            <w:pStyle w:val="69BDD29DAFF4884582183BAAC5FA71F4"/>
          </w:pPr>
          <w:r>
            <w:t>Aliquam dapibus.</w:t>
          </w:r>
        </w:p>
      </w:docPartBody>
    </w:docPart>
    <w:docPart>
      <w:docPartPr>
        <w:name w:val="05748128E787244885F9FBA79ADF29D9"/>
        <w:category>
          <w:name w:val="General"/>
          <w:gallery w:val="placeholder"/>
        </w:category>
        <w:types>
          <w:type w:val="bbPlcHdr"/>
        </w:types>
        <w:behaviors>
          <w:behavior w:val="content"/>
        </w:behaviors>
        <w:guid w:val="{E9C291E2-DB93-194B-9925-EBD4BAB8C479}"/>
      </w:docPartPr>
      <w:docPartBody>
        <w:p w:rsidR="00960C03" w:rsidRDefault="00960C03" w:rsidP="00960C03">
          <w:pPr>
            <w:pStyle w:val="05748128E787244885F9FBA79ADF29D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9ADB25B9EC22B49B23208FB7BE8DB6C"/>
        <w:category>
          <w:name w:val="General"/>
          <w:gallery w:val="placeholder"/>
        </w:category>
        <w:types>
          <w:type w:val="bbPlcHdr"/>
        </w:types>
        <w:behaviors>
          <w:behavior w:val="content"/>
        </w:behaviors>
        <w:guid w:val="{C38EA551-340B-B845-8252-D5CC2633F99A}"/>
      </w:docPartPr>
      <w:docPartBody>
        <w:p w:rsidR="00960C03" w:rsidRDefault="00960C03" w:rsidP="00960C03">
          <w:pPr>
            <w:pStyle w:val="29ADB25B9EC22B49B23208FB7BE8DB6C"/>
          </w:pPr>
          <w:r>
            <w:t>Aliquam dapibus.</w:t>
          </w:r>
        </w:p>
      </w:docPartBody>
    </w:docPart>
    <w:docPart>
      <w:docPartPr>
        <w:name w:val="6813148CC7A7F94FAE32AFD0C14255EB"/>
        <w:category>
          <w:name w:val="General"/>
          <w:gallery w:val="placeholder"/>
        </w:category>
        <w:types>
          <w:type w:val="bbPlcHdr"/>
        </w:types>
        <w:behaviors>
          <w:behavior w:val="content"/>
        </w:behaviors>
        <w:guid w:val="{192D9D92-F9D5-4B45-A44F-993B5C42B692}"/>
      </w:docPartPr>
      <w:docPartBody>
        <w:p w:rsidR="00960C03" w:rsidRDefault="00960C03" w:rsidP="00960C03">
          <w:pPr>
            <w:pStyle w:val="6813148CC7A7F94FAE32AFD0C14255E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F0BAA3B734BD545A71BB35BA70C7E2C"/>
        <w:category>
          <w:name w:val="General"/>
          <w:gallery w:val="placeholder"/>
        </w:category>
        <w:types>
          <w:type w:val="bbPlcHdr"/>
        </w:types>
        <w:behaviors>
          <w:behavior w:val="content"/>
        </w:behaviors>
        <w:guid w:val="{F9E24685-BD7D-F54A-A1B8-9A9E2C31A6ED}"/>
      </w:docPartPr>
      <w:docPartBody>
        <w:p w:rsidR="00960C03" w:rsidRDefault="00960C03" w:rsidP="00960C03">
          <w:pPr>
            <w:pStyle w:val="2F0BAA3B734BD545A71BB35BA70C7E2C"/>
          </w:pPr>
          <w:r>
            <w:t>Lorem ipsum dolor</w:t>
          </w:r>
        </w:p>
      </w:docPartBody>
    </w:docPart>
    <w:docPart>
      <w:docPartPr>
        <w:name w:val="4B6C95E5D6FE7D4AA29EF785A1FCE47F"/>
        <w:category>
          <w:name w:val="General"/>
          <w:gallery w:val="placeholder"/>
        </w:category>
        <w:types>
          <w:type w:val="bbPlcHdr"/>
        </w:types>
        <w:behaviors>
          <w:behavior w:val="content"/>
        </w:behaviors>
        <w:guid w:val="{7CD55155-91EE-3B4C-B3AB-0644B887E7DC}"/>
      </w:docPartPr>
      <w:docPartBody>
        <w:p w:rsidR="00960C03" w:rsidRDefault="00960C03" w:rsidP="00960C03">
          <w:pPr>
            <w:pStyle w:val="4B6C95E5D6FE7D4AA29EF785A1FCE47F"/>
          </w:pPr>
          <w:r>
            <w:t>Lorem ipsum dolor</w:t>
          </w:r>
        </w:p>
      </w:docPartBody>
    </w:docPart>
    <w:docPart>
      <w:docPartPr>
        <w:name w:val="FAFF623D30A12146B25295B21F1E25D5"/>
        <w:category>
          <w:name w:val="General"/>
          <w:gallery w:val="placeholder"/>
        </w:category>
        <w:types>
          <w:type w:val="bbPlcHdr"/>
        </w:types>
        <w:behaviors>
          <w:behavior w:val="content"/>
        </w:behaviors>
        <w:guid w:val="{B827004F-4656-3C4D-8D21-D342A4EECA55}"/>
      </w:docPartPr>
      <w:docPartBody>
        <w:p w:rsidR="00960C03" w:rsidRDefault="00960C03" w:rsidP="00960C03">
          <w:pPr>
            <w:pStyle w:val="FAFF623D30A12146B25295B21F1E25D5"/>
          </w:pPr>
          <w:r>
            <w:t>Lorem ipsum dolor</w:t>
          </w:r>
        </w:p>
      </w:docPartBody>
    </w:docPart>
    <w:docPart>
      <w:docPartPr>
        <w:name w:val="CC455B5C7B4D8D45A94BA36E8C9970DB"/>
        <w:category>
          <w:name w:val="General"/>
          <w:gallery w:val="placeholder"/>
        </w:category>
        <w:types>
          <w:type w:val="bbPlcHdr"/>
        </w:types>
        <w:behaviors>
          <w:behavior w:val="content"/>
        </w:behaviors>
        <w:guid w:val="{6275E70C-CA7E-C24D-BFE7-37CFA8A23419}"/>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CC455B5C7B4D8D45A94BA36E8C9970DB"/>
          </w:pPr>
          <w:r>
            <w:t>Pellentesque interdum, tellus non consectetuer mattis, lectus eros volutpat nunc, auctor nonummy nulla lectus nec tellus. Aliquam hendrerit lorem vulputate turpis.</w:t>
          </w:r>
        </w:p>
      </w:docPartBody>
    </w:docPart>
    <w:docPart>
      <w:docPartPr>
        <w:name w:val="2794D0D7540543479792EE522B43D606"/>
        <w:category>
          <w:name w:val="General"/>
          <w:gallery w:val="placeholder"/>
        </w:category>
        <w:types>
          <w:type w:val="bbPlcHdr"/>
        </w:types>
        <w:behaviors>
          <w:behavior w:val="content"/>
        </w:behaviors>
        <w:guid w:val="{6A2BC057-9A26-9B40-B861-95E15093F063}"/>
      </w:docPartPr>
      <w:docPartBody>
        <w:p w:rsidR="00960C03" w:rsidRDefault="00960C03" w:rsidP="00960C03">
          <w:pPr>
            <w:pStyle w:val="2794D0D7540543479792EE522B43D606"/>
          </w:pPr>
          <w:r>
            <w:t>Lorem ipsum dolor</w:t>
          </w:r>
        </w:p>
      </w:docPartBody>
    </w:docPart>
    <w:docPart>
      <w:docPartPr>
        <w:name w:val="4FC4AECDB89F434B8A43AF3EA7AB54DB"/>
        <w:category>
          <w:name w:val="General"/>
          <w:gallery w:val="placeholder"/>
        </w:category>
        <w:types>
          <w:type w:val="bbPlcHdr"/>
        </w:types>
        <w:behaviors>
          <w:behavior w:val="content"/>
        </w:behaviors>
        <w:guid w:val="{270C3A19-E171-7348-8774-789D4E423948}"/>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4FC4AECDB89F434B8A43AF3EA7AB54DB"/>
          </w:pPr>
          <w:r>
            <w:t>Pellentesque interdum, tellus non consectetuer mattis, lectus eros volutpat nunc, auctor nonummy nulla lectus nec tellus. Aliquam hendrerit lorem vulputate turpis.</w:t>
          </w:r>
        </w:p>
      </w:docPartBody>
    </w:docPart>
    <w:docPart>
      <w:docPartPr>
        <w:name w:val="2FD3F368C44DFE438F4244EB117D7B5A"/>
        <w:category>
          <w:name w:val="General"/>
          <w:gallery w:val="placeholder"/>
        </w:category>
        <w:types>
          <w:type w:val="bbPlcHdr"/>
        </w:types>
        <w:behaviors>
          <w:behavior w:val="content"/>
        </w:behaviors>
        <w:guid w:val="{9DCD9705-CF6A-FC4B-8B3F-C6FE7097ECB7}"/>
      </w:docPartPr>
      <w:docPartBody>
        <w:p w:rsidR="00960C03" w:rsidRDefault="00960C03" w:rsidP="00960C03">
          <w:pPr>
            <w:pStyle w:val="2FD3F368C44DFE438F4244EB117D7B5A"/>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17206BB678CE564597D73AA365431F9F"/>
        <w:category>
          <w:name w:val="General"/>
          <w:gallery w:val="placeholder"/>
        </w:category>
        <w:types>
          <w:type w:val="bbPlcHdr"/>
        </w:types>
        <w:behaviors>
          <w:behavior w:val="content"/>
        </w:behaviors>
        <w:guid w:val="{4EBDAA99-A356-C74A-BBF8-AE0228E50E58}"/>
      </w:docPartPr>
      <w:docPartBody>
        <w:p w:rsidR="00960C03" w:rsidRDefault="00960C03" w:rsidP="00960C03">
          <w:pPr>
            <w:pStyle w:val="17206BB678CE564597D73AA365431F9F"/>
          </w:pPr>
          <w:r>
            <w:t>Lorem ipsum dolor</w:t>
          </w:r>
        </w:p>
      </w:docPartBody>
    </w:docPart>
    <w:docPart>
      <w:docPartPr>
        <w:name w:val="171BD0C1710FFB40A3F37766EC90A585"/>
        <w:category>
          <w:name w:val="General"/>
          <w:gallery w:val="placeholder"/>
        </w:category>
        <w:types>
          <w:type w:val="bbPlcHdr"/>
        </w:types>
        <w:behaviors>
          <w:behavior w:val="content"/>
        </w:behaviors>
        <w:guid w:val="{6731861E-D6F2-6645-AE73-0AE3B8C3ED51}"/>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171BD0C1710FFB40A3F37766EC90A585"/>
          </w:pPr>
          <w:r>
            <w:t>Pellentesque interdum, tellus non consectetuer mattis, lectus eros volutpat nunc, auctor nonummy nulla lectus nec tellus. Aliquam hendrerit lorem vulputate turpis.</w:t>
          </w:r>
        </w:p>
      </w:docPartBody>
    </w:docPart>
    <w:docPart>
      <w:docPartPr>
        <w:name w:val="3D944E8FB5997D468490DC77EA94D444"/>
        <w:category>
          <w:name w:val="General"/>
          <w:gallery w:val="placeholder"/>
        </w:category>
        <w:types>
          <w:type w:val="bbPlcHdr"/>
        </w:types>
        <w:behaviors>
          <w:behavior w:val="content"/>
        </w:behaviors>
        <w:guid w:val="{FD981035-E7CD-704A-A164-80FFC9783367}"/>
      </w:docPartPr>
      <w:docPartBody>
        <w:p w:rsidR="00960C03" w:rsidRDefault="00960C03" w:rsidP="00960C03">
          <w:pPr>
            <w:pStyle w:val="3D944E8FB5997D468490DC77EA94D444"/>
          </w:pPr>
          <w:r>
            <w:t>Lorem ipsum dolor</w:t>
          </w:r>
        </w:p>
      </w:docPartBody>
    </w:docPart>
    <w:docPart>
      <w:docPartPr>
        <w:name w:val="6D6F02761AA6F34FA2AD42858E63A88A"/>
        <w:category>
          <w:name w:val="General"/>
          <w:gallery w:val="placeholder"/>
        </w:category>
        <w:types>
          <w:type w:val="bbPlcHdr"/>
        </w:types>
        <w:behaviors>
          <w:behavior w:val="content"/>
        </w:behaviors>
        <w:guid w:val="{FE04607E-D9A3-BE4C-9FEC-F5FC5FBFEB8A}"/>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6D6F02761AA6F34FA2AD42858E63A88A"/>
          </w:pPr>
          <w:r>
            <w:t>Pellentesque interdum, tellus non consectetuer mattis, lectus eros volutpat nunc, auctor nonummy nulla lectus nec tellus. Aliquam hendrerit lorem vulputate turpis.</w:t>
          </w:r>
        </w:p>
      </w:docPartBody>
    </w:docPart>
    <w:docPart>
      <w:docPartPr>
        <w:name w:val="F4C0C203217689429F220ECB749962E2"/>
        <w:category>
          <w:name w:val="General"/>
          <w:gallery w:val="placeholder"/>
        </w:category>
        <w:types>
          <w:type w:val="bbPlcHdr"/>
        </w:types>
        <w:behaviors>
          <w:behavior w:val="content"/>
        </w:behaviors>
        <w:guid w:val="{B9E82240-BF10-0245-A1B3-1D5BFA4D54D5}"/>
      </w:docPartPr>
      <w:docPartBody>
        <w:p w:rsidR="00960C03" w:rsidRDefault="00960C03" w:rsidP="00960C03">
          <w:pPr>
            <w:pStyle w:val="F4C0C203217689429F220ECB749962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F35C400FFA69447B5439E2059AB2455"/>
        <w:category>
          <w:name w:val="General"/>
          <w:gallery w:val="placeholder"/>
        </w:category>
        <w:types>
          <w:type w:val="bbPlcHdr"/>
        </w:types>
        <w:behaviors>
          <w:behavior w:val="content"/>
        </w:behaviors>
        <w:guid w:val="{95E55FD6-4B9B-6E4E-8A38-987465DDABF4}"/>
      </w:docPartPr>
      <w:docPartBody>
        <w:p w:rsidR="00960C03" w:rsidRDefault="00960C03" w:rsidP="00960C03">
          <w:pPr>
            <w:pStyle w:val="0F35C400FFA69447B5439E2059AB245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3B9833A2BE90E4D83B314C989FCB189"/>
        <w:category>
          <w:name w:val="General"/>
          <w:gallery w:val="placeholder"/>
        </w:category>
        <w:types>
          <w:type w:val="bbPlcHdr"/>
        </w:types>
        <w:behaviors>
          <w:behavior w:val="content"/>
        </w:behaviors>
        <w:guid w:val="{76398A51-E906-5F46-B50E-F5976893E133}"/>
      </w:docPartPr>
      <w:docPartBody>
        <w:p w:rsidR="00960C03" w:rsidRDefault="00960C03" w:rsidP="00960C03">
          <w:pPr>
            <w:pStyle w:val="D3B9833A2BE90E4D83B314C989FCB189"/>
          </w:pPr>
          <w:r>
            <w:t>Lorem ipsum dolor</w:t>
          </w:r>
        </w:p>
      </w:docPartBody>
    </w:docPart>
    <w:docPart>
      <w:docPartPr>
        <w:name w:val="F24582D9C30C634CB9DBA53F9AD36E83"/>
        <w:category>
          <w:name w:val="General"/>
          <w:gallery w:val="placeholder"/>
        </w:category>
        <w:types>
          <w:type w:val="bbPlcHdr"/>
        </w:types>
        <w:behaviors>
          <w:behavior w:val="content"/>
        </w:behaviors>
        <w:guid w:val="{9FAD20BC-C93E-5942-BEB1-20C262481774}"/>
      </w:docPartPr>
      <w:docPartBody>
        <w:p w:rsidR="00960C03" w:rsidRDefault="00960C03">
          <w:pPr>
            <w:pStyle w:val="ListBullet"/>
          </w:pPr>
          <w:r>
            <w:t>Etiam cursus suscipit enim. Nulla facilisi. Integer eleifend diam eu diam. Donec dapibus enim sollicitudin nulla. Nam hendrerit. Nunc id nisi. Curabitur sed neque. Pellentesque placerat consequat pede.</w:t>
          </w:r>
        </w:p>
        <w:p w:rsidR="00960C03" w:rsidRDefault="00960C03">
          <w:pPr>
            <w:pStyle w:val="ListBullet"/>
          </w:pPr>
          <w:r>
            <w:t>Nullam dapibus elementum metus. Aenean libero sem, commodo euismod, imperdiet et, molestie vel, neque. Duis nec sapien eu pede consectetuer placerat.</w:t>
          </w:r>
        </w:p>
        <w:p w:rsidR="00960C03" w:rsidRDefault="00960C03" w:rsidP="00960C03">
          <w:pPr>
            <w:pStyle w:val="F24582D9C30C634CB9DBA53F9AD36E83"/>
          </w:pPr>
          <w:r>
            <w:t>Pellentesque interdum, tellus non consectetuer mattis, lectus eros volutpat nunc, auctor nonummy nulla lectus nec tellus. Aliquam hendrerit lorem vulputate turpis.</w:t>
          </w:r>
        </w:p>
      </w:docPartBody>
    </w:docPart>
    <w:docPart>
      <w:docPartPr>
        <w:name w:val="C50175035A04D742814D2D3D4B5F79D9"/>
        <w:category>
          <w:name w:val="General"/>
          <w:gallery w:val="placeholder"/>
        </w:category>
        <w:types>
          <w:type w:val="bbPlcHdr"/>
        </w:types>
        <w:behaviors>
          <w:behavior w:val="content"/>
        </w:behaviors>
        <w:guid w:val="{0C9CE071-58C8-7F46-BAFA-79715AEEB941}"/>
      </w:docPartPr>
      <w:docPartBody>
        <w:p w:rsidR="00C86664" w:rsidRDefault="00C86664">
          <w:pPr>
            <w:pStyle w:val="ListBullet"/>
          </w:pPr>
          <w:r>
            <w:t>Etiam cursus suscipit enim. Nulla facilisi. Integer eleifend diam eu diam. Donec dapibus enim sollicitudin nulla. Nam hendrerit. Nunc id nisi. Curabitur sed neque. Pellentesque placerat consequat pede.</w:t>
          </w:r>
        </w:p>
        <w:p w:rsidR="00C86664" w:rsidRDefault="00C86664">
          <w:pPr>
            <w:pStyle w:val="ListBullet"/>
          </w:pPr>
          <w:r>
            <w:t>Nullam dapibus elementum metus. Aenean libero sem, commodo euismod, imperdiet et, molestie vel, neque. Duis nec sapien eu pede consectetuer placerat.</w:t>
          </w:r>
        </w:p>
        <w:p w:rsidR="004944C9" w:rsidRDefault="00C86664" w:rsidP="00C86664">
          <w:pPr>
            <w:pStyle w:val="C50175035A04D742814D2D3D4B5F79D9"/>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960C03"/>
    <w:rsid w:val="004944C9"/>
    <w:rsid w:val="00960C03"/>
    <w:rsid w:val="00C86664"/>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C86664"/>
    <w:pPr>
      <w:spacing w:after="200"/>
    </w:pPr>
    <w:rPr>
      <w:rFonts w:eastAsiaTheme="minorHAnsi"/>
      <w:sz w:val="20"/>
      <w:szCs w:val="22"/>
    </w:rPr>
  </w:style>
  <w:style w:type="character" w:customStyle="1" w:styleId="BodyTextChar">
    <w:name w:val="Body Text Char"/>
    <w:basedOn w:val="DefaultParagraphFont"/>
    <w:link w:val="BodyText"/>
    <w:rsid w:val="00C86664"/>
    <w:rPr>
      <w:rFonts w:eastAsiaTheme="minorHAnsi"/>
      <w:sz w:val="20"/>
      <w:szCs w:val="22"/>
    </w:rPr>
  </w:style>
  <w:style w:type="paragraph" w:customStyle="1" w:styleId="83EC69E4EBE13444938E8337E7DF6AF1">
    <w:name w:val="83EC69E4EBE13444938E8337E7DF6AF1"/>
    <w:rsid w:val="00C86664"/>
  </w:style>
  <w:style w:type="paragraph" w:customStyle="1" w:styleId="21B5E1024420BC468D11791FD77BFEC6">
    <w:name w:val="21B5E1024420BC468D11791FD77BFEC6"/>
    <w:rsid w:val="00C86664"/>
  </w:style>
  <w:style w:type="paragraph" w:styleId="ListBullet">
    <w:name w:val="List Bullet"/>
    <w:basedOn w:val="Normal"/>
    <w:rsid w:val="00C86664"/>
    <w:pPr>
      <w:numPr>
        <w:numId w:val="1"/>
      </w:numPr>
      <w:tabs>
        <w:tab w:val="clear" w:pos="360"/>
        <w:tab w:val="left" w:pos="270"/>
      </w:tabs>
      <w:spacing w:line="300" w:lineRule="auto"/>
      <w:ind w:left="288" w:hanging="288"/>
      <w:contextualSpacing/>
    </w:pPr>
    <w:rPr>
      <w:rFonts w:eastAsiaTheme="minorHAnsi"/>
      <w:sz w:val="20"/>
      <w:szCs w:val="22"/>
    </w:rPr>
  </w:style>
  <w:style w:type="paragraph" w:customStyle="1" w:styleId="F428C425E1A39D4E97EA74E8F2712791">
    <w:name w:val="F428C425E1A39D4E97EA74E8F2712791"/>
    <w:rsid w:val="00C86664"/>
  </w:style>
  <w:style w:type="paragraph" w:customStyle="1" w:styleId="E101EF9707A9AD42A07B0490B4D3E13F">
    <w:name w:val="E101EF9707A9AD42A07B0490B4D3E13F"/>
    <w:rsid w:val="00C86664"/>
  </w:style>
  <w:style w:type="paragraph" w:customStyle="1" w:styleId="2C08799780CC1840B9FF4982E24A64FD">
    <w:name w:val="2C08799780CC1840B9FF4982E24A64FD"/>
    <w:rsid w:val="00C86664"/>
  </w:style>
  <w:style w:type="paragraph" w:customStyle="1" w:styleId="0661A88843D5AB44A7F3587086682E24">
    <w:name w:val="0661A88843D5AB44A7F3587086682E24"/>
    <w:rsid w:val="00C86664"/>
  </w:style>
  <w:style w:type="paragraph" w:customStyle="1" w:styleId="B9E6B7E1D5CF0947A8DA767CBE67D355">
    <w:name w:val="B9E6B7E1D5CF0947A8DA767CBE67D355"/>
    <w:rsid w:val="00C86664"/>
  </w:style>
  <w:style w:type="paragraph" w:customStyle="1" w:styleId="1FE09A17035B4446B397D07FEEEBD6F8">
    <w:name w:val="1FE09A17035B4446B397D07FEEEBD6F8"/>
    <w:rsid w:val="00C86664"/>
  </w:style>
  <w:style w:type="paragraph" w:customStyle="1" w:styleId="C54ABC7EA702964DACE156BAF0050248">
    <w:name w:val="C54ABC7EA702964DACE156BAF0050248"/>
    <w:rsid w:val="00C86664"/>
  </w:style>
  <w:style w:type="paragraph" w:customStyle="1" w:styleId="C511D688519EEC4D97529EBA98028CEC">
    <w:name w:val="C511D688519EEC4D97529EBA98028CEC"/>
    <w:rsid w:val="00C86664"/>
  </w:style>
  <w:style w:type="paragraph" w:customStyle="1" w:styleId="2CCF3A6B049FB5448E8870A8B85427D9">
    <w:name w:val="2CCF3A6B049FB5448E8870A8B85427D9"/>
    <w:rsid w:val="00960C03"/>
  </w:style>
  <w:style w:type="paragraph" w:customStyle="1" w:styleId="B2D69C35BFD9744583CDFB6A1FCC9429">
    <w:name w:val="B2D69C35BFD9744583CDFB6A1FCC9429"/>
    <w:rsid w:val="00960C03"/>
  </w:style>
  <w:style w:type="paragraph" w:customStyle="1" w:styleId="C469A037594F5D469C40CEDA748C8634">
    <w:name w:val="C469A037594F5D469C40CEDA748C8634"/>
    <w:rsid w:val="00960C03"/>
  </w:style>
  <w:style w:type="paragraph" w:customStyle="1" w:styleId="60033C1E70FCB4419156ACD8C5E7D1F2">
    <w:name w:val="60033C1E70FCB4419156ACD8C5E7D1F2"/>
    <w:rsid w:val="00960C03"/>
  </w:style>
  <w:style w:type="paragraph" w:customStyle="1" w:styleId="84F0566D46945241A529DFE7A04E4274">
    <w:name w:val="84F0566D46945241A529DFE7A04E4274"/>
    <w:rsid w:val="00960C03"/>
  </w:style>
  <w:style w:type="paragraph" w:customStyle="1" w:styleId="60153FACE41A604FB5A621D870039083">
    <w:name w:val="60153FACE41A604FB5A621D870039083"/>
    <w:rsid w:val="00960C03"/>
  </w:style>
  <w:style w:type="paragraph" w:customStyle="1" w:styleId="8AB0D553916F5946A8AEA4C9C900DBB4">
    <w:name w:val="8AB0D553916F5946A8AEA4C9C900DBB4"/>
    <w:rsid w:val="00960C03"/>
  </w:style>
  <w:style w:type="paragraph" w:customStyle="1" w:styleId="B15DB0100C284F4DA463D202FFD05BDB">
    <w:name w:val="B15DB0100C284F4DA463D202FFD05BDB"/>
    <w:rsid w:val="00960C03"/>
  </w:style>
  <w:style w:type="paragraph" w:customStyle="1" w:styleId="AF58C0E6D3CC9F48BCFCC51B2E69F4EB">
    <w:name w:val="AF58C0E6D3CC9F48BCFCC51B2E69F4EB"/>
    <w:rsid w:val="00960C03"/>
  </w:style>
  <w:style w:type="paragraph" w:customStyle="1" w:styleId="B32718665374E34484FDA081DBCBAAA3">
    <w:name w:val="B32718665374E34484FDA081DBCBAAA3"/>
    <w:rsid w:val="00960C03"/>
  </w:style>
  <w:style w:type="paragraph" w:customStyle="1" w:styleId="69BDD29DAFF4884582183BAAC5FA71F4">
    <w:name w:val="69BDD29DAFF4884582183BAAC5FA71F4"/>
    <w:rsid w:val="00960C03"/>
  </w:style>
  <w:style w:type="paragraph" w:customStyle="1" w:styleId="05748128E787244885F9FBA79ADF29D9">
    <w:name w:val="05748128E787244885F9FBA79ADF29D9"/>
    <w:rsid w:val="00960C03"/>
  </w:style>
  <w:style w:type="paragraph" w:customStyle="1" w:styleId="29ADB25B9EC22B49B23208FB7BE8DB6C">
    <w:name w:val="29ADB25B9EC22B49B23208FB7BE8DB6C"/>
    <w:rsid w:val="00960C03"/>
  </w:style>
  <w:style w:type="paragraph" w:customStyle="1" w:styleId="6813148CC7A7F94FAE32AFD0C14255EB">
    <w:name w:val="6813148CC7A7F94FAE32AFD0C14255EB"/>
    <w:rsid w:val="00960C03"/>
  </w:style>
  <w:style w:type="paragraph" w:customStyle="1" w:styleId="2F0BAA3B734BD545A71BB35BA70C7E2C">
    <w:name w:val="2F0BAA3B734BD545A71BB35BA70C7E2C"/>
    <w:rsid w:val="00960C03"/>
  </w:style>
  <w:style w:type="paragraph" w:customStyle="1" w:styleId="B53CAB02D3D7CB419194CE96D16FF6E1">
    <w:name w:val="B53CAB02D3D7CB419194CE96D16FF6E1"/>
    <w:rsid w:val="00960C03"/>
  </w:style>
  <w:style w:type="paragraph" w:customStyle="1" w:styleId="057E1CA98B0526408F4681DC5A3F5453">
    <w:name w:val="057E1CA98B0526408F4681DC5A3F5453"/>
    <w:rsid w:val="00960C03"/>
  </w:style>
  <w:style w:type="paragraph" w:customStyle="1" w:styleId="4B6C95E5D6FE7D4AA29EF785A1FCE47F">
    <w:name w:val="4B6C95E5D6FE7D4AA29EF785A1FCE47F"/>
    <w:rsid w:val="00960C03"/>
  </w:style>
  <w:style w:type="paragraph" w:customStyle="1" w:styleId="FAFF623D30A12146B25295B21F1E25D5">
    <w:name w:val="FAFF623D30A12146B25295B21F1E25D5"/>
    <w:rsid w:val="00960C03"/>
  </w:style>
  <w:style w:type="paragraph" w:customStyle="1" w:styleId="CC455B5C7B4D8D45A94BA36E8C9970DB">
    <w:name w:val="CC455B5C7B4D8D45A94BA36E8C9970DB"/>
    <w:rsid w:val="00960C03"/>
  </w:style>
  <w:style w:type="paragraph" w:customStyle="1" w:styleId="2794D0D7540543479792EE522B43D606">
    <w:name w:val="2794D0D7540543479792EE522B43D606"/>
    <w:rsid w:val="00960C03"/>
  </w:style>
  <w:style w:type="paragraph" w:customStyle="1" w:styleId="4FC4AECDB89F434B8A43AF3EA7AB54DB">
    <w:name w:val="4FC4AECDB89F434B8A43AF3EA7AB54DB"/>
    <w:rsid w:val="00960C03"/>
  </w:style>
  <w:style w:type="paragraph" w:customStyle="1" w:styleId="2FD3F368C44DFE438F4244EB117D7B5A">
    <w:name w:val="2FD3F368C44DFE438F4244EB117D7B5A"/>
    <w:rsid w:val="00960C03"/>
  </w:style>
  <w:style w:type="paragraph" w:customStyle="1" w:styleId="17206BB678CE564597D73AA365431F9F">
    <w:name w:val="17206BB678CE564597D73AA365431F9F"/>
    <w:rsid w:val="00960C03"/>
  </w:style>
  <w:style w:type="paragraph" w:customStyle="1" w:styleId="171BD0C1710FFB40A3F37766EC90A585">
    <w:name w:val="171BD0C1710FFB40A3F37766EC90A585"/>
    <w:rsid w:val="00960C03"/>
  </w:style>
  <w:style w:type="paragraph" w:customStyle="1" w:styleId="3D944E8FB5997D468490DC77EA94D444">
    <w:name w:val="3D944E8FB5997D468490DC77EA94D444"/>
    <w:rsid w:val="00960C03"/>
  </w:style>
  <w:style w:type="paragraph" w:customStyle="1" w:styleId="6D6F02761AA6F34FA2AD42858E63A88A">
    <w:name w:val="6D6F02761AA6F34FA2AD42858E63A88A"/>
    <w:rsid w:val="00960C03"/>
  </w:style>
  <w:style w:type="paragraph" w:customStyle="1" w:styleId="F4C0C203217689429F220ECB749962E2">
    <w:name w:val="F4C0C203217689429F220ECB749962E2"/>
    <w:rsid w:val="00960C03"/>
  </w:style>
  <w:style w:type="paragraph" w:customStyle="1" w:styleId="C989A4836C54274A8805464E85CB2726">
    <w:name w:val="C989A4836C54274A8805464E85CB2726"/>
    <w:rsid w:val="00960C03"/>
  </w:style>
  <w:style w:type="paragraph" w:customStyle="1" w:styleId="CEC5620FC24D2E418651EC1D063E168F">
    <w:name w:val="CEC5620FC24D2E418651EC1D063E168F"/>
    <w:rsid w:val="00960C03"/>
  </w:style>
  <w:style w:type="paragraph" w:customStyle="1" w:styleId="0F35C400FFA69447B5439E2059AB2455">
    <w:name w:val="0F35C400FFA69447B5439E2059AB2455"/>
    <w:rsid w:val="00960C03"/>
  </w:style>
  <w:style w:type="paragraph" w:customStyle="1" w:styleId="844981FA45F592459F100AF8A00E14EA">
    <w:name w:val="844981FA45F592459F100AF8A00E14EA"/>
    <w:rsid w:val="00960C03"/>
  </w:style>
  <w:style w:type="paragraph" w:customStyle="1" w:styleId="D3B9833A2BE90E4D83B314C989FCB189">
    <w:name w:val="D3B9833A2BE90E4D83B314C989FCB189"/>
    <w:rsid w:val="00960C03"/>
  </w:style>
  <w:style w:type="paragraph" w:customStyle="1" w:styleId="F24582D9C30C634CB9DBA53F9AD36E83">
    <w:name w:val="F24582D9C30C634CB9DBA53F9AD36E83"/>
    <w:rsid w:val="00960C03"/>
  </w:style>
  <w:style w:type="paragraph" w:customStyle="1" w:styleId="C50175035A04D742814D2D3D4B5F79D9">
    <w:name w:val="C50175035A04D742814D2D3D4B5F79D9"/>
    <w:rsid w:val="00C86664"/>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5</TotalTime>
  <Pages>3</Pages>
  <Words>384</Words>
  <Characters>2193</Characters>
  <Application>Microsoft Macintosh Word</Application>
  <DocSecurity>0</DocSecurity>
  <Lines>18</Lines>
  <Paragraphs>4</Paragraphs>
  <ScaleCrop>false</ScaleCrop>
  <Manager/>
  <Company/>
  <LinksUpToDate>false</LinksUpToDate>
  <CharactersWithSpaces>2693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Rachele Trzcinski</dc:creator>
  <cp:keywords/>
  <dc:description/>
  <cp:lastModifiedBy>Rachele Trzcinski</cp:lastModifiedBy>
  <cp:revision>5</cp:revision>
  <cp:lastPrinted>2012-04-30T23:58:00Z</cp:lastPrinted>
  <dcterms:created xsi:type="dcterms:W3CDTF">2012-12-05T18:30:00Z</dcterms:created>
  <dcterms:modified xsi:type="dcterms:W3CDTF">2013-05-20T14:59:00Z</dcterms:modified>
  <cp:category/>
</cp:coreProperties>
</file>